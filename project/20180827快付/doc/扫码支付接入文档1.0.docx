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8C" w:rsidRDefault="0097578C" w:rsidP="001C65EB">
      <w:pPr>
        <w:pStyle w:val="Heading1"/>
        <w:spacing w:line="240" w:lineRule="auto"/>
      </w:pPr>
      <w:r>
        <w:rPr>
          <w:rFonts w:hint="eastAsia"/>
        </w:rPr>
        <w:t>扫码支付接入指引</w:t>
      </w:r>
    </w:p>
    <w:p w:rsidR="0097578C" w:rsidRDefault="0097578C">
      <w:pPr>
        <w:pStyle w:val="a4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0" w:name="_Toc112473667"/>
      <w:bookmarkStart w:id="1" w:name="_Toc103842929"/>
      <w:bookmarkStart w:id="2" w:name="_Toc105986098"/>
      <w:bookmarkStart w:id="3" w:name="_Toc104189371"/>
      <w:bookmarkStart w:id="4" w:name="_Toc110220684"/>
      <w:bookmarkStart w:id="5" w:name="_Toc103496964"/>
      <w:bookmarkStart w:id="6" w:name="_Toc105831985"/>
      <w:bookmarkStart w:id="7" w:name="_Toc112484371"/>
      <w:bookmarkStart w:id="8" w:name="_Toc104035172"/>
      <w:bookmarkStart w:id="9" w:name="_Toc105987247"/>
      <w:bookmarkStart w:id="10" w:name="_Toc112161803"/>
      <w:bookmarkStart w:id="11" w:name="_Toc107656482"/>
      <w:bookmarkStart w:id="12" w:name="_Toc110220518"/>
      <w:bookmarkStart w:id="13" w:name="_Toc110220503"/>
      <w:bookmarkStart w:id="14" w:name="_Toc362353963"/>
      <w:bookmarkStart w:id="15" w:name="_Toc104189151"/>
      <w:bookmarkStart w:id="16" w:name="_Toc103346040"/>
      <w:bookmarkStart w:id="17" w:name="_Toc113941742"/>
      <w:bookmarkStart w:id="18" w:name="_Toc11248473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97578C" w:rsidRDefault="0097578C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本文档规定了扫码支付平台的报文接口，包括扫码下单、支付查询、支付通知接口的处理流程和异常处理流程、消息域说明、消息格式以及交易报文格式说明。</w:t>
      </w:r>
    </w:p>
    <w:p w:rsidR="0097578C" w:rsidRDefault="0097578C" w:rsidP="0068683A"/>
    <w:p w:rsidR="0097578C" w:rsidRDefault="0097578C">
      <w:pPr>
        <w:pStyle w:val="a4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19" w:name="_Toc103346042"/>
      <w:bookmarkStart w:id="20" w:name="_Toc105986100"/>
      <w:bookmarkStart w:id="21" w:name="_Toc107656484"/>
      <w:bookmarkStart w:id="22" w:name="_Toc110220520"/>
      <w:bookmarkStart w:id="23" w:name="_Toc112473669"/>
      <w:bookmarkStart w:id="24" w:name="_Toc110220686"/>
      <w:bookmarkStart w:id="25" w:name="_Toc104035174"/>
      <w:bookmarkStart w:id="26" w:name="_Toc112484741"/>
      <w:bookmarkStart w:id="27" w:name="_Toc362353965"/>
      <w:bookmarkStart w:id="28" w:name="_Toc104189373"/>
      <w:bookmarkStart w:id="29" w:name="_Toc103842931"/>
      <w:bookmarkStart w:id="30" w:name="_Toc112161805"/>
      <w:bookmarkStart w:id="31" w:name="_Toc105987249"/>
      <w:bookmarkStart w:id="32" w:name="_Toc110220505"/>
      <w:bookmarkStart w:id="33" w:name="_Toc104189153"/>
      <w:bookmarkStart w:id="34" w:name="_Toc103496966"/>
      <w:bookmarkStart w:id="35" w:name="_Toc105831987"/>
      <w:bookmarkStart w:id="36" w:name="_Toc113941744"/>
      <w:bookmarkStart w:id="37" w:name="_Toc112484373"/>
      <w:bookmarkStart w:id="38" w:name="_Toc362353967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hint="eastAsia"/>
          <w:sz w:val="28"/>
          <w:szCs w:val="28"/>
        </w:rPr>
        <w:t>报文结构及通讯安全</w:t>
      </w:r>
    </w:p>
    <w:p w:rsidR="0097578C" w:rsidRDefault="0097578C" w:rsidP="00773F3B">
      <w:pPr>
        <w:pStyle w:val="a"/>
        <w:numPr>
          <w:ilvl w:val="0"/>
          <w:numId w:val="2"/>
        </w:numPr>
        <w:ind w:left="0" w:firstLine="0"/>
      </w:pPr>
      <w:bookmarkStart w:id="39" w:name="_Toc362353968"/>
      <w:r>
        <w:t>2.1</w:t>
      </w:r>
      <w:r>
        <w:tab/>
      </w:r>
      <w:bookmarkEnd w:id="39"/>
      <w:r>
        <w:rPr>
          <w:rFonts w:hint="eastAsia"/>
        </w:rPr>
        <w:t>通讯方式和通讯协议</w:t>
      </w:r>
    </w:p>
    <w:p w:rsidR="0097578C" w:rsidRDefault="0097578C">
      <w:pPr>
        <w:pStyle w:val="a0"/>
        <w:rPr>
          <w:lang w:eastAsia="zh-CN"/>
        </w:rPr>
      </w:pPr>
    </w:p>
    <w:p w:rsidR="0097578C" w:rsidRPr="00006E63" w:rsidRDefault="0097578C">
      <w:pPr>
        <w:pStyle w:val="a0"/>
        <w:ind w:firstLine="420"/>
        <w:rPr>
          <w:b/>
          <w:color w:val="FF0000"/>
          <w:lang w:eastAsia="zh-CN"/>
        </w:rPr>
      </w:pPr>
      <w:r w:rsidRPr="00006E63">
        <w:rPr>
          <w:rFonts w:hint="eastAsia"/>
          <w:b/>
          <w:color w:val="FF0000"/>
          <w:lang w:eastAsia="zh-CN"/>
        </w:rPr>
        <w:t>本平台交易报文的所有报文域以</w:t>
      </w:r>
      <w:r w:rsidRPr="00006E63">
        <w:rPr>
          <w:b/>
          <w:color w:val="FF0000"/>
          <w:lang w:eastAsia="zh-CN"/>
        </w:rPr>
        <w:t>json</w:t>
      </w:r>
      <w:r w:rsidRPr="00006E63">
        <w:rPr>
          <w:rFonts w:hint="eastAsia"/>
          <w:b/>
          <w:color w:val="FF0000"/>
          <w:lang w:eastAsia="zh-CN"/>
        </w:rPr>
        <w:t>的表单方式通过</w:t>
      </w:r>
      <w:r w:rsidRPr="00006E63">
        <w:rPr>
          <w:b/>
          <w:color w:val="FF0000"/>
          <w:lang w:eastAsia="zh-CN"/>
        </w:rPr>
        <w:t>HTTPS POST</w:t>
      </w:r>
      <w:r w:rsidRPr="00006E63">
        <w:rPr>
          <w:rFonts w:hint="eastAsia"/>
          <w:b/>
          <w:color w:val="FF0000"/>
          <w:lang w:eastAsia="zh-CN"/>
        </w:rPr>
        <w:t>方法提交，响应报文在</w:t>
      </w:r>
      <w:r w:rsidRPr="00006E63">
        <w:rPr>
          <w:b/>
          <w:color w:val="FF0000"/>
          <w:lang w:eastAsia="zh-CN"/>
        </w:rPr>
        <w:t>HTTPS</w:t>
      </w:r>
      <w:r w:rsidRPr="00006E63">
        <w:rPr>
          <w:rFonts w:hint="eastAsia"/>
          <w:b/>
          <w:color w:val="FF0000"/>
          <w:lang w:eastAsia="zh-CN"/>
        </w:rPr>
        <w:t>会话中同步返回。</w:t>
      </w:r>
    </w:p>
    <w:p w:rsidR="0097578C" w:rsidRDefault="0097578C">
      <w:pPr>
        <w:pStyle w:val="a0"/>
        <w:ind w:firstLine="420"/>
        <w:rPr>
          <w:lang w:eastAsia="zh-CN"/>
        </w:rPr>
      </w:pPr>
      <w:r w:rsidRPr="00006E63">
        <w:rPr>
          <w:rFonts w:hint="eastAsia"/>
          <w:b/>
          <w:color w:val="FF0000"/>
          <w:lang w:eastAsia="zh-CN"/>
        </w:rPr>
        <w:t>请注意把</w:t>
      </w:r>
      <w:r w:rsidRPr="00006E63">
        <w:rPr>
          <w:b/>
          <w:color w:val="FF0000"/>
          <w:lang w:eastAsia="zh-CN"/>
        </w:rPr>
        <w:t>http</w:t>
      </w:r>
      <w:r w:rsidRPr="00006E63">
        <w:rPr>
          <w:rFonts w:hint="eastAsia"/>
          <w:b/>
          <w:color w:val="FF0000"/>
          <w:lang w:eastAsia="zh-CN"/>
        </w:rPr>
        <w:t>头文件中的</w:t>
      </w:r>
      <w:r w:rsidRPr="00006E63">
        <w:rPr>
          <w:b/>
          <w:color w:val="FF0000"/>
          <w:lang w:eastAsia="zh-CN"/>
        </w:rPr>
        <w:t>Content-Type</w:t>
      </w:r>
      <w:r w:rsidRPr="00006E63">
        <w:rPr>
          <w:rFonts w:hint="eastAsia"/>
          <w:b/>
          <w:color w:val="FF0000"/>
          <w:lang w:eastAsia="zh-CN"/>
        </w:rPr>
        <w:t>类型改成</w:t>
      </w:r>
      <w:r w:rsidRPr="00006E63">
        <w:rPr>
          <w:b/>
          <w:color w:val="FF0000"/>
          <w:lang w:eastAsia="zh-CN"/>
        </w:rPr>
        <w:t>application/json</w:t>
      </w:r>
    </w:p>
    <w:p w:rsidR="0097578C" w:rsidRDefault="0097578C" w:rsidP="0068683A"/>
    <w:p w:rsidR="0097578C" w:rsidRDefault="0097578C" w:rsidP="00773F3B">
      <w:pPr>
        <w:pStyle w:val="a"/>
        <w:numPr>
          <w:ilvl w:val="0"/>
          <w:numId w:val="2"/>
        </w:numPr>
        <w:ind w:left="0" w:firstLine="0"/>
      </w:pPr>
      <w:bookmarkStart w:id="40" w:name="_Toc362353971"/>
      <w:r>
        <w:t xml:space="preserve">2.2 </w:t>
      </w:r>
      <w:bookmarkEnd w:id="40"/>
      <w:r>
        <w:rPr>
          <w:rFonts w:hint="eastAsia"/>
        </w:rPr>
        <w:t>签名与验签要求</w:t>
      </w:r>
    </w:p>
    <w:p w:rsidR="0097578C" w:rsidRPr="00EE0413" w:rsidRDefault="0097578C">
      <w:pPr>
        <w:pStyle w:val="a0"/>
        <w:ind w:firstLine="420"/>
        <w:rPr>
          <w:szCs w:val="21"/>
          <w:lang w:eastAsia="zh-CN"/>
        </w:rPr>
      </w:pPr>
      <w:r w:rsidRPr="00EE0413">
        <w:rPr>
          <w:rFonts w:hint="eastAsia"/>
          <w:szCs w:val="21"/>
          <w:lang w:eastAsia="zh-CN"/>
        </w:rPr>
        <w:t>对于报文的签名处理机制如下：</w:t>
      </w:r>
    </w:p>
    <w:p w:rsidR="0097578C" w:rsidRPr="00EE0413" w:rsidRDefault="0097578C">
      <w:pPr>
        <w:pStyle w:val="a0"/>
        <w:ind w:firstLine="420"/>
        <w:rPr>
          <w:szCs w:val="21"/>
          <w:lang w:eastAsia="zh-CN"/>
        </w:rPr>
      </w:pPr>
      <w:r w:rsidRPr="00EE0413">
        <w:rPr>
          <w:rFonts w:hint="eastAsia"/>
          <w:szCs w:val="21"/>
          <w:lang w:eastAsia="zh-CN"/>
        </w:rPr>
        <w:t>首先，对报文中约定的数据元采用</w:t>
      </w:r>
      <w:r w:rsidRPr="00EE0413">
        <w:rPr>
          <w:szCs w:val="21"/>
          <w:lang w:eastAsia="zh-CN"/>
        </w:rPr>
        <w:t>key=value</w:t>
      </w:r>
      <w:r w:rsidRPr="00EE0413">
        <w:rPr>
          <w:rFonts w:hint="eastAsia"/>
          <w:szCs w:val="21"/>
          <w:lang w:eastAsia="zh-CN"/>
        </w:rPr>
        <w:t>的形式按照名称排序，然后以</w:t>
      </w:r>
      <w:r w:rsidRPr="00EE0413">
        <w:rPr>
          <w:szCs w:val="21"/>
          <w:lang w:eastAsia="zh-CN"/>
        </w:rPr>
        <w:t>&amp;</w:t>
      </w:r>
      <w:r w:rsidRPr="00EE0413">
        <w:rPr>
          <w:rFonts w:hint="eastAsia"/>
          <w:szCs w:val="21"/>
          <w:lang w:eastAsia="zh-CN"/>
        </w:rPr>
        <w:t>作为连接符拼接成待签名串。其次，对待签名串使用</w:t>
      </w:r>
      <w:r w:rsidRPr="00EE0413">
        <w:rPr>
          <w:szCs w:val="21"/>
          <w:lang w:eastAsia="zh-CN"/>
        </w:rPr>
        <w:t>MD5</w:t>
      </w:r>
      <w:r w:rsidRPr="00EE0413">
        <w:rPr>
          <w:rFonts w:hint="eastAsia"/>
          <w:szCs w:val="21"/>
          <w:lang w:eastAsia="zh-CN"/>
        </w:rPr>
        <w:t>算法做摘要，将得到的摘要信息转成</w:t>
      </w:r>
      <w:r w:rsidRPr="00EE0413">
        <w:rPr>
          <w:szCs w:val="21"/>
          <w:lang w:eastAsia="zh-CN"/>
        </w:rPr>
        <w:t>16</w:t>
      </w:r>
      <w:r w:rsidRPr="00EE0413">
        <w:rPr>
          <w:rFonts w:hint="eastAsia"/>
          <w:szCs w:val="21"/>
          <w:lang w:eastAsia="zh-CN"/>
        </w:rPr>
        <w:t>进制字符串。</w:t>
      </w:r>
    </w:p>
    <w:p w:rsidR="0097578C" w:rsidRPr="00EE0413" w:rsidRDefault="0097578C">
      <w:pPr>
        <w:pStyle w:val="a0"/>
        <w:ind w:firstLine="420"/>
        <w:rPr>
          <w:szCs w:val="21"/>
          <w:lang w:eastAsia="zh-CN"/>
        </w:rPr>
      </w:pPr>
      <w:r w:rsidRPr="00EE0413">
        <w:rPr>
          <w:rFonts w:hint="eastAsia"/>
          <w:szCs w:val="21"/>
          <w:lang w:eastAsia="zh-CN"/>
        </w:rPr>
        <w:t>对于报文的验签处理机制如下：</w:t>
      </w:r>
    </w:p>
    <w:p w:rsidR="0097578C" w:rsidRPr="00B00062" w:rsidRDefault="0097578C" w:rsidP="00B00062">
      <w:pPr>
        <w:rPr>
          <w:sz w:val="21"/>
          <w:szCs w:val="21"/>
          <w:lang w:bidi="ar-SA"/>
        </w:rPr>
      </w:pPr>
      <w:r w:rsidRPr="00EE0413">
        <w:rPr>
          <w:rFonts w:hint="eastAsia"/>
          <w:sz w:val="21"/>
          <w:szCs w:val="21"/>
          <w:lang w:bidi="ar-SA"/>
        </w:rPr>
        <w:t>首先，对报文中约定的数据元采用</w:t>
      </w:r>
      <w:r w:rsidRPr="00EE0413">
        <w:rPr>
          <w:sz w:val="21"/>
          <w:szCs w:val="21"/>
          <w:lang w:bidi="ar-SA"/>
        </w:rPr>
        <w:t>key=value</w:t>
      </w:r>
      <w:r w:rsidRPr="00EE0413">
        <w:rPr>
          <w:rFonts w:hint="eastAsia"/>
          <w:sz w:val="21"/>
          <w:szCs w:val="21"/>
          <w:lang w:bidi="ar-SA"/>
        </w:rPr>
        <w:t>的形式按照名称排序，去除</w:t>
      </w:r>
      <w:r w:rsidRPr="00EE0413">
        <w:rPr>
          <w:sz w:val="21"/>
          <w:szCs w:val="21"/>
          <w:lang w:bidi="ar-SA"/>
        </w:rPr>
        <w:t>sign (</w:t>
      </w:r>
      <w:r w:rsidRPr="00EE0413">
        <w:rPr>
          <w:rFonts w:hint="eastAsia"/>
          <w:sz w:val="21"/>
          <w:szCs w:val="21"/>
          <w:lang w:bidi="ar-SA"/>
        </w:rPr>
        <w:t>请求报文签名域</w:t>
      </w:r>
      <w:r w:rsidRPr="00EE0413">
        <w:rPr>
          <w:sz w:val="21"/>
          <w:szCs w:val="21"/>
          <w:lang w:bidi="ar-SA"/>
        </w:rPr>
        <w:t>)</w:t>
      </w:r>
      <w:r w:rsidRPr="00EE0413">
        <w:rPr>
          <w:rFonts w:hint="eastAsia"/>
          <w:sz w:val="21"/>
          <w:szCs w:val="21"/>
          <w:lang w:bidi="ar-SA"/>
        </w:rPr>
        <w:t>，然后以</w:t>
      </w:r>
      <w:r w:rsidRPr="00EE0413">
        <w:rPr>
          <w:sz w:val="21"/>
          <w:szCs w:val="21"/>
          <w:lang w:bidi="ar-SA"/>
        </w:rPr>
        <w:t>&amp;</w:t>
      </w:r>
      <w:r w:rsidRPr="00EE0413">
        <w:rPr>
          <w:rFonts w:hint="eastAsia"/>
          <w:sz w:val="21"/>
          <w:szCs w:val="21"/>
          <w:lang w:bidi="ar-SA"/>
        </w:rPr>
        <w:t>作为连接符拼接成待签名串。其次，对待签名串使用</w:t>
      </w:r>
      <w:r w:rsidRPr="00EE0413">
        <w:rPr>
          <w:sz w:val="21"/>
          <w:szCs w:val="21"/>
          <w:lang w:bidi="ar-SA"/>
        </w:rPr>
        <w:t>MD5</w:t>
      </w:r>
      <w:r w:rsidRPr="00EE0413">
        <w:rPr>
          <w:rFonts w:hint="eastAsia"/>
          <w:sz w:val="21"/>
          <w:szCs w:val="21"/>
          <w:lang w:bidi="ar-SA"/>
        </w:rPr>
        <w:t>算法做摘要，将得到的摘要信息转成</w:t>
      </w:r>
      <w:r w:rsidRPr="00EE0413">
        <w:rPr>
          <w:sz w:val="21"/>
          <w:szCs w:val="21"/>
          <w:lang w:bidi="ar-SA"/>
        </w:rPr>
        <w:t>16</w:t>
      </w:r>
      <w:r w:rsidRPr="00EE0413">
        <w:rPr>
          <w:rFonts w:hint="eastAsia"/>
          <w:sz w:val="21"/>
          <w:szCs w:val="21"/>
          <w:lang w:bidi="ar-SA"/>
        </w:rPr>
        <w:t>进制字符串，与</w:t>
      </w:r>
      <w:r>
        <w:rPr>
          <w:sz w:val="21"/>
          <w:szCs w:val="21"/>
          <w:lang w:bidi="ar-SA"/>
        </w:rPr>
        <w:t>sign</w:t>
      </w:r>
      <w:r w:rsidRPr="00EE0413">
        <w:rPr>
          <w:sz w:val="21"/>
          <w:szCs w:val="21"/>
          <w:lang w:bidi="ar-SA"/>
        </w:rPr>
        <w:t>(</w:t>
      </w:r>
      <w:r w:rsidRPr="00EE0413">
        <w:rPr>
          <w:rFonts w:hint="eastAsia"/>
          <w:sz w:val="21"/>
          <w:szCs w:val="21"/>
          <w:lang w:bidi="ar-SA"/>
        </w:rPr>
        <w:t>请求报文签名域</w:t>
      </w:r>
      <w:r w:rsidRPr="00EE0413">
        <w:rPr>
          <w:sz w:val="21"/>
          <w:szCs w:val="21"/>
          <w:lang w:bidi="ar-SA"/>
        </w:rPr>
        <w:t>)</w:t>
      </w:r>
      <w:r w:rsidRPr="00EE0413">
        <w:rPr>
          <w:rFonts w:hint="eastAsia"/>
          <w:sz w:val="21"/>
          <w:szCs w:val="21"/>
          <w:lang w:bidi="ar-SA"/>
        </w:rPr>
        <w:t>对比，如一致则验签成功，反之失败。</w:t>
      </w:r>
    </w:p>
    <w:p w:rsidR="0097578C" w:rsidRDefault="0097578C">
      <w:pPr>
        <w:pStyle w:val="a4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41" w:name="_Toc234306573"/>
      <w:bookmarkStart w:id="42" w:name="_Toc362353981"/>
      <w:bookmarkEnd w:id="41"/>
      <w:bookmarkEnd w:id="42"/>
      <w:r>
        <w:rPr>
          <w:rFonts w:hint="eastAsia"/>
          <w:sz w:val="28"/>
          <w:szCs w:val="28"/>
        </w:rPr>
        <w:t>报文域说明</w:t>
      </w:r>
    </w:p>
    <w:p w:rsidR="0097578C" w:rsidRDefault="0097578C" w:rsidP="0068683A">
      <w:pPr>
        <w:rPr>
          <w:lang w:bidi="ar-SA"/>
        </w:rPr>
      </w:pPr>
      <w:r>
        <w:rPr>
          <w:rFonts w:hint="eastAsia"/>
          <w:lang w:bidi="ar-SA"/>
        </w:rPr>
        <w:t>本部分明确各个报文元素的定义，名称参照互联网的规范，后续修改。</w:t>
      </w:r>
    </w:p>
    <w:p w:rsidR="0097578C" w:rsidRDefault="0097578C" w:rsidP="0068683A">
      <w:pPr>
        <w:rPr>
          <w:lang w:bidi="ar-SA"/>
        </w:rPr>
      </w:pPr>
    </w:p>
    <w:p w:rsidR="0097578C" w:rsidRDefault="0097578C" w:rsidP="00773F3B">
      <w:pPr>
        <w:pStyle w:val="a"/>
        <w:numPr>
          <w:ilvl w:val="0"/>
          <w:numId w:val="2"/>
        </w:numPr>
        <w:ind w:left="0" w:firstLine="0"/>
      </w:pPr>
      <w:bookmarkStart w:id="43" w:name="_Toc362353982"/>
      <w:bookmarkStart w:id="44" w:name="_Toc234306574"/>
      <w:r>
        <w:t>3.1</w:t>
      </w:r>
      <w:bookmarkEnd w:id="43"/>
      <w:bookmarkEnd w:id="44"/>
      <w:r>
        <w:rPr>
          <w:rFonts w:hint="eastAsia"/>
        </w:rPr>
        <w:t>报文域的属性说明</w:t>
      </w:r>
    </w:p>
    <w:p w:rsidR="0097578C" w:rsidRDefault="0097578C" w:rsidP="00A60E2F">
      <w:pPr>
        <w:pStyle w:val="a0"/>
        <w:ind w:firstLine="0"/>
        <w:rPr>
          <w:lang w:eastAsia="zh-CN"/>
        </w:rPr>
      </w:pPr>
    </w:p>
    <w:p w:rsidR="0097578C" w:rsidRDefault="0097578C">
      <w:pPr>
        <w:pStyle w:val="aa"/>
        <w:ind w:left="900"/>
        <w:jc w:val="left"/>
      </w:pPr>
      <w:r>
        <w:rPr>
          <w:rFonts w:hint="eastAsia"/>
        </w:rPr>
        <w:t>在平台与各商户的报文中，各报文域的数据类型、长度属性及格式如下表所示：</w:t>
      </w:r>
    </w:p>
    <w:p w:rsidR="0097578C" w:rsidRDefault="0097578C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报文域数据类型、长度属性及格式含义表</w:t>
      </w:r>
    </w:p>
    <w:tbl>
      <w:tblPr>
        <w:tblW w:w="9353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Layout w:type="fixed"/>
        <w:tblCellMar>
          <w:left w:w="87" w:type="dxa"/>
        </w:tblCellMar>
        <w:tblLook w:val="00A0"/>
      </w:tblPr>
      <w:tblGrid>
        <w:gridCol w:w="1638"/>
        <w:gridCol w:w="7715"/>
      </w:tblGrid>
      <w:tr w:rsidR="0097578C" w:rsidRPr="00E26A39">
        <w:trPr>
          <w:tblHeader/>
          <w:jc w:val="center"/>
        </w:trPr>
        <w:tc>
          <w:tcPr>
            <w:tcW w:w="1638" w:type="dxa"/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rPr>
                <w:rFonts w:hint="eastAsia"/>
              </w:rPr>
              <w:t>字符</w:t>
            </w:r>
          </w:p>
        </w:tc>
        <w:tc>
          <w:tcPr>
            <w:tcW w:w="7715" w:type="dxa"/>
            <w:tcBorders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rPr>
                <w:rFonts w:hint="eastAsia"/>
              </w:rPr>
              <w:t>含义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Ax</w:t>
            </w:r>
          </w:p>
        </w:tc>
        <w:tc>
          <w:tcPr>
            <w:tcW w:w="7715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字节定长的字母字符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Ax..y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字节的变长字母字符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ANx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字节定长的字母和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或数字字符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ANx..y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字节的变长字母和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或数字字符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ANSx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字节定长的字母、数字和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或特殊符号字符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ANSx..y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字节的变长字母、数字和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或特殊符号字符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ASx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字节定长的字母和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或特殊符号字符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ASx..y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字节的变长字母和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或特殊符号字符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Nx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字节定长的整型数值，若表示金额，则以分为单位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Nx..y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字节的整型数值，若表示金额，则以分为单位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NSx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字节定长的数字符和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NSx..y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字节的数字字符和</w:t>
            </w:r>
            <w:r>
              <w:rPr>
                <w:sz w:val="18"/>
                <w:lang w:eastAsia="zh-CN"/>
              </w:rPr>
              <w:t>/</w:t>
            </w:r>
            <w:r>
              <w:rPr>
                <w:rFonts w:hint="eastAsia"/>
                <w:sz w:val="18"/>
                <w:lang w:eastAsia="zh-CN"/>
              </w:rPr>
              <w:t>或特殊字符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Sx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字节定长的特殊符号字符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Sx..y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长度为</w:t>
            </w:r>
            <w:r>
              <w:rPr>
                <w:sz w:val="18"/>
                <w:lang w:eastAsia="zh-CN"/>
              </w:rPr>
              <w:t>x-y</w:t>
            </w:r>
            <w:r>
              <w:rPr>
                <w:rFonts w:hint="eastAsia"/>
                <w:sz w:val="18"/>
                <w:lang w:eastAsia="zh-CN"/>
              </w:rPr>
              <w:t>字节的变长特殊符号字符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ss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秒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DD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日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hh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时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月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分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YY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年（</w:t>
            </w:r>
            <w:r>
              <w:rPr>
                <w:sz w:val="18"/>
                <w:lang w:eastAsia="zh-CN"/>
              </w:rPr>
              <w:t>2</w:t>
            </w:r>
            <w:r>
              <w:rPr>
                <w:rFonts w:hint="eastAsia"/>
                <w:sz w:val="18"/>
                <w:lang w:eastAsia="zh-CN"/>
              </w:rPr>
              <w:t>字节）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YYYY</w:t>
            </w:r>
          </w:p>
        </w:tc>
        <w:tc>
          <w:tcPr>
            <w:tcW w:w="771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年（</w:t>
            </w:r>
            <w:r>
              <w:rPr>
                <w:sz w:val="18"/>
                <w:lang w:eastAsia="zh-CN"/>
              </w:rPr>
              <w:t>4</w:t>
            </w:r>
            <w:r>
              <w:rPr>
                <w:rFonts w:hint="eastAsia"/>
                <w:sz w:val="18"/>
                <w:lang w:eastAsia="zh-CN"/>
              </w:rPr>
              <w:t>字节）</w:t>
            </w:r>
          </w:p>
        </w:tc>
      </w:tr>
      <w:tr w:rsidR="0097578C" w:rsidRPr="00E26A39">
        <w:trPr>
          <w:jc w:val="center"/>
        </w:trPr>
        <w:tc>
          <w:tcPr>
            <w:tcW w:w="1638" w:type="dxa"/>
            <w:tcBorders>
              <w:top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97578C" w:rsidRDefault="0097578C" w:rsidP="0068683A">
            <w:pPr>
              <w:pStyle w:val="ab"/>
            </w:pPr>
            <w:r>
              <w:t>VARx</w:t>
            </w:r>
          </w:p>
        </w:tc>
        <w:tc>
          <w:tcPr>
            <w:tcW w:w="7715" w:type="dxa"/>
            <w:tcBorders>
              <w:top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97578C" w:rsidRDefault="0097578C">
            <w:pPr>
              <w:pStyle w:val="a0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个数为</w:t>
            </w:r>
            <w:r>
              <w:rPr>
                <w:sz w:val="18"/>
                <w:lang w:eastAsia="zh-CN"/>
              </w:rPr>
              <w:t>x</w:t>
            </w:r>
            <w:r>
              <w:rPr>
                <w:rFonts w:hint="eastAsia"/>
                <w:sz w:val="18"/>
                <w:lang w:eastAsia="zh-CN"/>
              </w:rPr>
              <w:t>的复合数据元集，数据元内使用</w:t>
            </w:r>
            <w:r>
              <w:rPr>
                <w:sz w:val="18"/>
                <w:lang w:eastAsia="zh-CN"/>
              </w:rPr>
              <w:t>|</w:t>
            </w:r>
            <w:r>
              <w:rPr>
                <w:rFonts w:hint="eastAsia"/>
                <w:sz w:val="18"/>
                <w:lang w:eastAsia="zh-CN"/>
              </w:rPr>
              <w:t>分割，数据元之间使用逗号</w:t>
            </w:r>
            <w:r>
              <w:rPr>
                <w:sz w:val="18"/>
                <w:lang w:eastAsia="zh-CN"/>
              </w:rPr>
              <w:t>,</w:t>
            </w:r>
            <w:r>
              <w:rPr>
                <w:rFonts w:hint="eastAsia"/>
                <w:sz w:val="18"/>
                <w:lang w:eastAsia="zh-CN"/>
              </w:rPr>
              <w:t>分割</w:t>
            </w:r>
          </w:p>
        </w:tc>
      </w:tr>
    </w:tbl>
    <w:p w:rsidR="0097578C" w:rsidRDefault="0097578C" w:rsidP="0068683A"/>
    <w:p w:rsidR="0097578C" w:rsidRDefault="0097578C" w:rsidP="00773F3B">
      <w:pPr>
        <w:pStyle w:val="a"/>
        <w:numPr>
          <w:ilvl w:val="0"/>
          <w:numId w:val="2"/>
        </w:numPr>
        <w:ind w:left="0" w:firstLine="0"/>
      </w:pPr>
      <w:bookmarkStart w:id="45" w:name="_Toc234306575"/>
      <w:bookmarkStart w:id="46" w:name="_Toc362353983"/>
      <w:bookmarkStart w:id="47" w:name="OLE_LINK13"/>
      <w:r>
        <w:t>3.2</w:t>
      </w:r>
      <w:bookmarkEnd w:id="45"/>
      <w:bookmarkEnd w:id="46"/>
      <w:r>
        <w:rPr>
          <w:rFonts w:hint="eastAsia"/>
        </w:rPr>
        <w:t>报文消息域说明</w:t>
      </w:r>
    </w:p>
    <w:bookmarkEnd w:id="47"/>
    <w:p w:rsidR="0097578C" w:rsidRDefault="0097578C" w:rsidP="00B03CD9">
      <w:pPr>
        <w:pStyle w:val="a0"/>
        <w:ind w:left="240" w:firstLine="0"/>
        <w:rPr>
          <w:lang w:eastAsia="zh-CN"/>
        </w:rPr>
      </w:pPr>
      <w:r>
        <w:rPr>
          <w:rFonts w:hint="eastAsia"/>
          <w:lang w:eastAsia="zh-CN"/>
        </w:rPr>
        <w:t>详见具体接口</w:t>
      </w:r>
    </w:p>
    <w:p w:rsidR="0097578C" w:rsidRDefault="0097578C">
      <w:pPr>
        <w:pStyle w:val="a4"/>
        <w:numPr>
          <w:ilvl w:val="0"/>
          <w:numId w:val="1"/>
        </w:numPr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接口报文说明</w:t>
      </w:r>
    </w:p>
    <w:p w:rsidR="0097578C" w:rsidRDefault="0097578C" w:rsidP="003D5E04">
      <w:pPr>
        <w:pStyle w:val="a"/>
        <w:numPr>
          <w:ilvl w:val="0"/>
          <w:numId w:val="0"/>
        </w:numPr>
        <w:ind w:left="644" w:hanging="360"/>
      </w:pPr>
      <w:r>
        <w:t>4.1</w:t>
      </w:r>
      <w:r>
        <w:rPr>
          <w:rFonts w:hint="eastAsia"/>
        </w:rPr>
        <w:t>符号及域约定</w:t>
      </w:r>
    </w:p>
    <w:p w:rsidR="0097578C" w:rsidRPr="00D20D87" w:rsidRDefault="0097578C" w:rsidP="00D20D87">
      <w:pPr>
        <w:rPr>
          <w:sz w:val="21"/>
          <w:szCs w:val="21"/>
        </w:rPr>
      </w:pPr>
      <w:r w:rsidRPr="00D20D87">
        <w:rPr>
          <w:sz w:val="21"/>
          <w:szCs w:val="21"/>
        </w:rPr>
        <w:t>1</w:t>
      </w:r>
      <w:r w:rsidRPr="00D20D87">
        <w:rPr>
          <w:rFonts w:hint="eastAsia"/>
          <w:sz w:val="21"/>
          <w:szCs w:val="21"/>
        </w:rPr>
        <w:t>、</w:t>
      </w:r>
      <w:r w:rsidRPr="00D20D87">
        <w:rPr>
          <w:rFonts w:hint="eastAsia"/>
          <w:b/>
          <w:sz w:val="21"/>
          <w:szCs w:val="21"/>
        </w:rPr>
        <w:t>必输说明</w:t>
      </w:r>
      <w:r w:rsidRPr="00D20D87"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M</w:t>
      </w:r>
      <w:r w:rsidRPr="00D20D87">
        <w:rPr>
          <w:sz w:val="21"/>
          <w:szCs w:val="21"/>
        </w:rPr>
        <w:t>-</w:t>
      </w:r>
      <w:r w:rsidRPr="00D20D87">
        <w:rPr>
          <w:rFonts w:hint="eastAsia"/>
          <w:sz w:val="21"/>
          <w:szCs w:val="21"/>
        </w:rPr>
        <w:t>必须填写的域</w:t>
      </w:r>
      <w:r w:rsidRPr="00D20D87">
        <w:rPr>
          <w:sz w:val="21"/>
          <w:szCs w:val="21"/>
        </w:rPr>
        <w:t>,C-</w:t>
      </w:r>
      <w:r w:rsidRPr="00D20D87">
        <w:rPr>
          <w:rFonts w:hint="eastAsia"/>
          <w:sz w:val="21"/>
          <w:szCs w:val="21"/>
        </w:rPr>
        <w:t>某条件成立时必须填写的域。</w:t>
      </w:r>
    </w:p>
    <w:p w:rsidR="0097578C" w:rsidRPr="00D20D87" w:rsidRDefault="0097578C" w:rsidP="00D20D87">
      <w:pPr>
        <w:rPr>
          <w:sz w:val="21"/>
          <w:szCs w:val="21"/>
        </w:rPr>
      </w:pPr>
      <w:r w:rsidRPr="00D20D87">
        <w:rPr>
          <w:sz w:val="21"/>
          <w:szCs w:val="21"/>
        </w:rPr>
        <w:t>2</w:t>
      </w:r>
      <w:r w:rsidRPr="00D20D87">
        <w:rPr>
          <w:rFonts w:hint="eastAsia"/>
          <w:sz w:val="21"/>
          <w:szCs w:val="21"/>
        </w:rPr>
        <w:t>、</w:t>
      </w:r>
      <w:r w:rsidRPr="00D91D40">
        <w:rPr>
          <w:rFonts w:hint="eastAsia"/>
          <w:b/>
          <w:sz w:val="21"/>
          <w:szCs w:val="21"/>
        </w:rPr>
        <w:t>数据元格式说明</w:t>
      </w:r>
      <w:r w:rsidRPr="00D20D87">
        <w:rPr>
          <w:rFonts w:hint="eastAsia"/>
          <w:sz w:val="21"/>
          <w:szCs w:val="21"/>
        </w:rPr>
        <w:t>：</w:t>
      </w:r>
      <w:r w:rsidRPr="00D20D87">
        <w:rPr>
          <w:sz w:val="21"/>
          <w:szCs w:val="21"/>
        </w:rPr>
        <w:t>A-</w:t>
      </w:r>
      <w:r w:rsidRPr="00D20D87">
        <w:rPr>
          <w:rFonts w:hint="eastAsia"/>
          <w:sz w:val="21"/>
          <w:szCs w:val="21"/>
        </w:rPr>
        <w:t>字母，</w:t>
      </w:r>
      <w:r w:rsidRPr="00D20D87">
        <w:rPr>
          <w:sz w:val="21"/>
          <w:szCs w:val="21"/>
        </w:rPr>
        <w:t>N-</w:t>
      </w:r>
      <w:r w:rsidRPr="00D20D87">
        <w:rPr>
          <w:rFonts w:hint="eastAsia"/>
          <w:sz w:val="21"/>
          <w:szCs w:val="21"/>
        </w:rPr>
        <w:t>数字，</w:t>
      </w:r>
      <w:r w:rsidRPr="00D20D87">
        <w:rPr>
          <w:sz w:val="21"/>
          <w:szCs w:val="21"/>
        </w:rPr>
        <w:t>S-</w:t>
      </w:r>
      <w:r w:rsidRPr="00D20D87">
        <w:rPr>
          <w:rFonts w:hint="eastAsia"/>
          <w:sz w:val="21"/>
          <w:szCs w:val="21"/>
        </w:rPr>
        <w:t>其它字符，</w:t>
      </w:r>
      <w:r w:rsidRPr="00D20D87">
        <w:rPr>
          <w:sz w:val="21"/>
          <w:szCs w:val="21"/>
        </w:rPr>
        <w:t>x-</w:t>
      </w:r>
      <w:r w:rsidRPr="00D20D87">
        <w:rPr>
          <w:rFonts w:hint="eastAsia"/>
          <w:sz w:val="21"/>
          <w:szCs w:val="21"/>
        </w:rPr>
        <w:t>最小长度，</w:t>
      </w:r>
      <w:r w:rsidRPr="00D20D87">
        <w:rPr>
          <w:sz w:val="21"/>
          <w:szCs w:val="21"/>
        </w:rPr>
        <w:t>y-</w:t>
      </w:r>
      <w:r w:rsidRPr="00D20D87">
        <w:rPr>
          <w:rFonts w:hint="eastAsia"/>
          <w:sz w:val="21"/>
          <w:szCs w:val="21"/>
        </w:rPr>
        <w:t>最大长度</w:t>
      </w:r>
      <w:r>
        <w:rPr>
          <w:rFonts w:hint="eastAsia"/>
          <w:sz w:val="21"/>
          <w:szCs w:val="21"/>
        </w:rPr>
        <w:t>，部分接口中已转为中文描述</w:t>
      </w:r>
      <w:r w:rsidRPr="00D20D87">
        <w:rPr>
          <w:rFonts w:hint="eastAsia"/>
          <w:sz w:val="21"/>
          <w:szCs w:val="21"/>
        </w:rPr>
        <w:t>。</w:t>
      </w:r>
    </w:p>
    <w:p w:rsidR="0097578C" w:rsidRDefault="0097578C" w:rsidP="00D20D87">
      <w:pPr>
        <w:rPr>
          <w:sz w:val="21"/>
          <w:szCs w:val="21"/>
        </w:rPr>
      </w:pPr>
      <w:r w:rsidRPr="00D20D87">
        <w:rPr>
          <w:sz w:val="21"/>
          <w:szCs w:val="21"/>
        </w:rPr>
        <w:t>3</w:t>
      </w:r>
      <w:r w:rsidRPr="00D20D87">
        <w:rPr>
          <w:rFonts w:hint="eastAsia"/>
          <w:sz w:val="21"/>
          <w:szCs w:val="21"/>
        </w:rPr>
        <w:t>、</w:t>
      </w:r>
      <w:r w:rsidRPr="00D20D87">
        <w:rPr>
          <w:rFonts w:hint="eastAsia"/>
          <w:b/>
          <w:sz w:val="21"/>
          <w:szCs w:val="21"/>
        </w:rPr>
        <w:t>对于报文的签名处理</w:t>
      </w:r>
      <w:r w:rsidRPr="00D20D87">
        <w:rPr>
          <w:b/>
          <w:sz w:val="21"/>
          <w:szCs w:val="21"/>
        </w:rPr>
        <w:t>(sign</w:t>
      </w:r>
      <w:r w:rsidRPr="00D20D87">
        <w:rPr>
          <w:rFonts w:hint="eastAsia"/>
          <w:b/>
          <w:sz w:val="21"/>
          <w:szCs w:val="21"/>
        </w:rPr>
        <w:t>域</w:t>
      </w:r>
      <w:r w:rsidRPr="00D20D87">
        <w:rPr>
          <w:b/>
          <w:sz w:val="21"/>
          <w:szCs w:val="21"/>
        </w:rPr>
        <w:t>)</w:t>
      </w:r>
      <w:r w:rsidRPr="00D20D87">
        <w:rPr>
          <w:rFonts w:hint="eastAsia"/>
          <w:sz w:val="21"/>
          <w:szCs w:val="21"/>
        </w:rPr>
        <w:t>：</w:t>
      </w:r>
    </w:p>
    <w:p w:rsidR="0097578C" w:rsidRDefault="0097578C" w:rsidP="00D20D87">
      <w:pPr>
        <w:rPr>
          <w:sz w:val="21"/>
          <w:szCs w:val="21"/>
        </w:rPr>
      </w:pPr>
      <w:r w:rsidRPr="00D20D87">
        <w:rPr>
          <w:rFonts w:hint="eastAsia"/>
          <w:sz w:val="21"/>
          <w:szCs w:val="21"/>
        </w:rPr>
        <w:t>首先，对报文中约定的数据元采用</w:t>
      </w:r>
      <w:r w:rsidRPr="00D20D87">
        <w:rPr>
          <w:sz w:val="21"/>
          <w:szCs w:val="21"/>
        </w:rPr>
        <w:t>key=value</w:t>
      </w:r>
      <w:r w:rsidRPr="00D20D87">
        <w:rPr>
          <w:rFonts w:hint="eastAsia"/>
          <w:sz w:val="21"/>
          <w:szCs w:val="21"/>
        </w:rPr>
        <w:t>的形式按照名称排序，然后以</w:t>
      </w:r>
      <w:r w:rsidRPr="00D20D87">
        <w:rPr>
          <w:sz w:val="21"/>
          <w:szCs w:val="21"/>
        </w:rPr>
        <w:t>&amp;</w:t>
      </w:r>
      <w:r w:rsidRPr="00D20D87">
        <w:rPr>
          <w:rFonts w:hint="eastAsia"/>
          <w:sz w:val="21"/>
          <w:szCs w:val="21"/>
        </w:rPr>
        <w:t>作为连接符</w:t>
      </w:r>
      <w:r w:rsidRPr="00D20D87">
        <w:rPr>
          <w:sz w:val="21"/>
          <w:szCs w:val="21"/>
        </w:rPr>
        <w:t>,</w:t>
      </w:r>
      <w:r w:rsidRPr="00D20D87">
        <w:rPr>
          <w:rFonts w:hint="eastAsia"/>
          <w:sz w:val="21"/>
          <w:szCs w:val="21"/>
        </w:rPr>
        <w:t>再拼接商户加密</w:t>
      </w:r>
      <w:r w:rsidRPr="00D20D87">
        <w:rPr>
          <w:sz w:val="21"/>
          <w:szCs w:val="21"/>
        </w:rPr>
        <w:t>key</w:t>
      </w:r>
      <w:r w:rsidRPr="00D20D87">
        <w:rPr>
          <w:rFonts w:hint="eastAsia"/>
          <w:sz w:val="21"/>
          <w:szCs w:val="21"/>
        </w:rPr>
        <w:t>（</w:t>
      </w:r>
      <w:r w:rsidRPr="00D20D87">
        <w:rPr>
          <w:sz w:val="21"/>
          <w:szCs w:val="21"/>
        </w:rPr>
        <w:t>......&amp;key=</w:t>
      </w:r>
      <w:r w:rsidRPr="00D20D87">
        <w:rPr>
          <w:rFonts w:hint="eastAsia"/>
          <w:sz w:val="21"/>
          <w:szCs w:val="21"/>
        </w:rPr>
        <w:t>商户加密</w:t>
      </w:r>
      <w:r w:rsidRPr="00D20D87">
        <w:rPr>
          <w:sz w:val="21"/>
          <w:szCs w:val="21"/>
        </w:rPr>
        <w:t>key</w:t>
      </w:r>
      <w:r w:rsidRPr="00D20D87">
        <w:rPr>
          <w:rFonts w:hint="eastAsia"/>
          <w:sz w:val="21"/>
          <w:szCs w:val="21"/>
        </w:rPr>
        <w:t>）</w:t>
      </w:r>
      <w:r w:rsidRPr="00D20D87">
        <w:rPr>
          <w:sz w:val="21"/>
          <w:szCs w:val="21"/>
        </w:rPr>
        <w:t>,</w:t>
      </w:r>
      <w:r w:rsidRPr="00D20D87">
        <w:rPr>
          <w:rFonts w:hint="eastAsia"/>
          <w:sz w:val="21"/>
          <w:szCs w:val="21"/>
        </w:rPr>
        <w:t>最终拼接成待签名串。</w:t>
      </w:r>
      <w:r w:rsidRPr="00D20D87">
        <w:rPr>
          <w:sz w:val="21"/>
          <w:szCs w:val="21"/>
        </w:rPr>
        <w:t xml:space="preserve"> </w:t>
      </w:r>
    </w:p>
    <w:p w:rsidR="0097578C" w:rsidRDefault="0097578C" w:rsidP="00941416">
      <w:pPr>
        <w:rPr>
          <w:sz w:val="21"/>
          <w:szCs w:val="21"/>
        </w:rPr>
      </w:pPr>
      <w:r w:rsidRPr="00D20D87">
        <w:rPr>
          <w:rFonts w:hint="eastAsia"/>
          <w:sz w:val="21"/>
          <w:szCs w:val="21"/>
        </w:rPr>
        <w:t>其次，对待签名串使用</w:t>
      </w:r>
      <w:r w:rsidRPr="00D20D87">
        <w:rPr>
          <w:sz w:val="21"/>
          <w:szCs w:val="21"/>
        </w:rPr>
        <w:t>MD5</w:t>
      </w:r>
      <w:r w:rsidRPr="00D20D87">
        <w:rPr>
          <w:rFonts w:hint="eastAsia"/>
          <w:sz w:val="21"/>
          <w:szCs w:val="21"/>
        </w:rPr>
        <w:t>算法做摘要，将得到的摘要信息转成</w:t>
      </w:r>
      <w:r w:rsidRPr="00D20D87">
        <w:rPr>
          <w:sz w:val="21"/>
          <w:szCs w:val="21"/>
        </w:rPr>
        <w:t>16</w:t>
      </w:r>
      <w:r w:rsidRPr="00D20D87">
        <w:rPr>
          <w:rFonts w:hint="eastAsia"/>
          <w:sz w:val="21"/>
          <w:szCs w:val="21"/>
        </w:rPr>
        <w:t>进制字符串。</w:t>
      </w:r>
    </w:p>
    <w:p w:rsidR="0097578C" w:rsidRDefault="0097578C" w:rsidP="0061300B">
      <w:pPr>
        <w:pStyle w:val="a"/>
        <w:numPr>
          <w:ilvl w:val="0"/>
          <w:numId w:val="0"/>
        </w:numPr>
        <w:ind w:left="644" w:hanging="360"/>
      </w:pPr>
      <w:r>
        <w:t>4.2</w:t>
      </w:r>
      <w:r>
        <w:rPr>
          <w:rFonts w:hint="eastAsia"/>
        </w:rPr>
        <w:t>扫码支付</w:t>
      </w:r>
      <w:r>
        <w:t xml:space="preserve"> 1007</w:t>
      </w:r>
    </w:p>
    <w:tbl>
      <w:tblPr>
        <w:tblW w:w="9419" w:type="dxa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8" w:type="dxa"/>
        </w:tblCellMar>
        <w:tblLook w:val="00A0"/>
      </w:tblPr>
      <w:tblGrid>
        <w:gridCol w:w="1158"/>
        <w:gridCol w:w="1393"/>
        <w:gridCol w:w="1276"/>
        <w:gridCol w:w="857"/>
        <w:gridCol w:w="941"/>
        <w:gridCol w:w="3794"/>
      </w:tblGrid>
      <w:tr w:rsidR="0097578C" w:rsidRPr="00E26A39" w:rsidTr="002D569A">
        <w:trPr>
          <w:tblHeader/>
        </w:trPr>
        <w:tc>
          <w:tcPr>
            <w:tcW w:w="1158" w:type="dxa"/>
            <w:tcBorders>
              <w:right w:val="nil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数据元名称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数据元标识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数据元格式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请求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响应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数据元取值说明</w:t>
            </w:r>
          </w:p>
        </w:tc>
      </w:tr>
      <w:tr w:rsidR="0097578C" w:rsidRPr="00E26A39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交易类型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transType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2D569A">
            <w:r w:rsidRPr="00E26A39">
              <w:t>N4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10880">
            <w:r w:rsidRPr="00E26A39">
              <w:t>1007</w:t>
            </w:r>
          </w:p>
        </w:tc>
      </w:tr>
      <w:tr w:rsidR="0097578C" w:rsidRPr="00E26A39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机构号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instCode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任意</w:t>
            </w:r>
            <w:r w:rsidRPr="00E26A39">
              <w:t>(1,10)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平台机构号</w:t>
            </w:r>
          </w:p>
        </w:tc>
      </w:tr>
      <w:tr w:rsidR="0097578C" w:rsidRPr="00E26A39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证件类型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certType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数字</w:t>
            </w:r>
            <w:r w:rsidRPr="00E26A39">
              <w:t>(1,2)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目前只支持</w:t>
            </w:r>
            <w:r w:rsidRPr="00E26A39">
              <w:t>0-</w:t>
            </w:r>
            <w:r w:rsidRPr="00E26A39">
              <w:rPr>
                <w:rFonts w:hint="eastAsia"/>
              </w:rPr>
              <w:t>平台商户号</w:t>
            </w:r>
            <w:r w:rsidRPr="00E26A39">
              <w:t xml:space="preserve"> 1-</w:t>
            </w:r>
            <w:r w:rsidRPr="00E26A39">
              <w:rPr>
                <w:rFonts w:hint="eastAsia"/>
              </w:rPr>
              <w:t>身份证</w:t>
            </w:r>
            <w:r w:rsidRPr="00E26A39">
              <w:t xml:space="preserve"> 2-</w:t>
            </w:r>
            <w:r w:rsidRPr="00E26A39">
              <w:rPr>
                <w:rFonts w:hint="eastAsia"/>
              </w:rPr>
              <w:t>营业执照</w:t>
            </w:r>
            <w:r w:rsidRPr="00E26A39">
              <w:t>,9-</w:t>
            </w:r>
            <w:r w:rsidRPr="00E26A39">
              <w:rPr>
                <w:rFonts w:hint="eastAsia"/>
              </w:rPr>
              <w:t>其他</w:t>
            </w:r>
          </w:p>
          <w:p w:rsidR="0097578C" w:rsidRPr="00E26A39" w:rsidRDefault="0097578C" w:rsidP="002D569A">
            <w:pPr>
              <w:rPr>
                <w:b/>
                <w:color w:val="FF0000"/>
              </w:rPr>
            </w:pPr>
            <w:r w:rsidRPr="00E26A39">
              <w:rPr>
                <w:rFonts w:hint="eastAsia"/>
                <w:b/>
                <w:color w:val="FF0000"/>
              </w:rPr>
              <w:t>固定送</w:t>
            </w:r>
            <w:r w:rsidRPr="00E26A39">
              <w:rPr>
                <w:b/>
                <w:color w:val="FF0000"/>
              </w:rPr>
              <w:t>0</w:t>
            </w:r>
          </w:p>
        </w:tc>
      </w:tr>
      <w:tr w:rsidR="0097578C" w:rsidRPr="00E26A39" w:rsidTr="002D569A">
        <w:trPr>
          <w:trHeight w:val="244"/>
        </w:trPr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证件号码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certId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任意</w:t>
            </w:r>
            <w:r w:rsidRPr="00E26A39">
              <w:t>(8,20)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平台商户号</w:t>
            </w:r>
          </w:p>
        </w:tc>
      </w:tr>
      <w:tr w:rsidR="0097578C" w:rsidRPr="00E26A39" w:rsidTr="00862E4F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金额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transAmt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数字</w:t>
            </w:r>
            <w:r w:rsidRPr="00E26A39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整数，以分为单位</w:t>
            </w:r>
          </w:p>
        </w:tc>
      </w:tr>
      <w:tr w:rsidR="0097578C" w:rsidRPr="00E26A39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支付类型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payType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数字</w:t>
            </w:r>
            <w:r w:rsidRPr="00E26A39">
              <w:rPr>
                <w:rFonts w:ascii="Simsun" w:hAnsi="Simsun"/>
                <w:color w:val="000000"/>
                <w:sz w:val="16"/>
                <w:szCs w:val="16"/>
                <w:shd w:val="clear" w:color="auto" w:fill="FFFFFF"/>
              </w:rPr>
              <w:t>(2)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03-</w:t>
            </w:r>
            <w:r w:rsidRPr="00E26A39">
              <w:rPr>
                <w:rFonts w:hint="eastAsia"/>
              </w:rPr>
              <w:t>支付宝</w:t>
            </w:r>
            <w:r w:rsidRPr="00E26A39">
              <w:t xml:space="preserve"> 04-</w:t>
            </w:r>
            <w:r w:rsidRPr="00E26A39">
              <w:rPr>
                <w:rFonts w:hint="eastAsia"/>
              </w:rPr>
              <w:t>微信</w:t>
            </w:r>
            <w:r w:rsidRPr="00E26A39">
              <w:t xml:space="preserve"> 05-QQ</w:t>
            </w:r>
            <w:r w:rsidRPr="00E26A39">
              <w:rPr>
                <w:rFonts w:hint="eastAsia"/>
              </w:rPr>
              <w:t>钱包扫码</w:t>
            </w:r>
            <w:r w:rsidRPr="00E26A39">
              <w:t xml:space="preserve"> 06-</w:t>
            </w:r>
            <w:r w:rsidRPr="00E26A39">
              <w:rPr>
                <w:rFonts w:hint="eastAsia"/>
              </w:rPr>
              <w:t>京东扫码</w:t>
            </w:r>
            <w:r w:rsidRPr="00E26A39">
              <w:t xml:space="preserve"> 07-</w:t>
            </w:r>
            <w:r w:rsidRPr="00E26A39">
              <w:rPr>
                <w:rFonts w:hint="eastAsia"/>
              </w:rPr>
              <w:t>京东钱包</w:t>
            </w:r>
            <w:r w:rsidRPr="00E26A39">
              <w:t xml:space="preserve"> 08-</w:t>
            </w:r>
            <w:r w:rsidRPr="00E26A39">
              <w:rPr>
                <w:rFonts w:hint="eastAsia"/>
              </w:rPr>
              <w:t>银联钱包</w:t>
            </w:r>
          </w:p>
        </w:tc>
      </w:tr>
      <w:tr w:rsidR="0097578C" w:rsidRPr="00E26A39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购物明细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goodsDesc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任意</w:t>
            </w:r>
            <w:r w:rsidRPr="00E26A39">
              <w:t>(1,1024)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/>
        </w:tc>
      </w:tr>
      <w:tr w:rsidR="0097578C" w:rsidRPr="00E26A39" w:rsidTr="008F0A84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交易日期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transDate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日期</w:t>
            </w:r>
            <w:r w:rsidRPr="00E26A39">
              <w:t>(8,8)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yyyyMMdd</w:t>
            </w:r>
          </w:p>
        </w:tc>
      </w:tr>
      <w:tr w:rsidR="0097578C" w:rsidRPr="00E26A39" w:rsidTr="008F0A84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订单号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orderNo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任意</w:t>
            </w:r>
            <w:r w:rsidRPr="00E26A39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商户号</w:t>
            </w:r>
            <w:r w:rsidRPr="00E26A39">
              <w:t>+</w:t>
            </w:r>
            <w:r w:rsidRPr="00E26A39">
              <w:rPr>
                <w:rFonts w:hint="eastAsia"/>
              </w:rPr>
              <w:t>订单号</w:t>
            </w:r>
            <w:r w:rsidRPr="00E26A39">
              <w:t>+</w:t>
            </w:r>
            <w:r w:rsidRPr="00E26A39">
              <w:rPr>
                <w:rFonts w:hint="eastAsia"/>
              </w:rPr>
              <w:t>商户日期唯一标示一笔交易</w:t>
            </w:r>
          </w:p>
        </w:tc>
      </w:tr>
      <w:tr w:rsidR="0097578C" w:rsidRPr="00E26A39" w:rsidTr="00D97A24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后台通知地址</w:t>
            </w:r>
            <w:r w:rsidRPr="00E26A39">
              <w:t>URL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backUrl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任意</w:t>
            </w:r>
            <w:r w:rsidRPr="00E26A39">
              <w:t>(1,256)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2D569A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平台通知支付结果地址</w:t>
            </w:r>
            <w:r w:rsidRPr="00E26A39">
              <w:t>,</w:t>
            </w:r>
            <w:r w:rsidRPr="00E26A39">
              <w:rPr>
                <w:rFonts w:hint="eastAsia"/>
              </w:rPr>
              <w:t>支持交易中上送或预配置</w:t>
            </w:r>
          </w:p>
        </w:tc>
      </w:tr>
      <w:tr w:rsidR="0097578C" w:rsidRPr="00E26A39" w:rsidTr="00075971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9D0F9C">
            <w:r w:rsidRPr="00E26A39">
              <w:rPr>
                <w:rFonts w:hint="eastAsia"/>
              </w:rPr>
              <w:t>签名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9D0F9C">
            <w:r w:rsidRPr="00E26A39">
              <w:t>sign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9D0F9C">
            <w:r w:rsidRPr="00E26A39">
              <w:rPr>
                <w:rFonts w:hint="eastAsia"/>
              </w:rPr>
              <w:t>任意</w:t>
            </w:r>
            <w:r w:rsidRPr="00E26A39">
              <w:t>32)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9D0F9C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9D0F9C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9D0F9C">
            <w:r w:rsidRPr="00E26A39">
              <w:t>MD5</w:t>
            </w:r>
            <w:r w:rsidRPr="00E26A39">
              <w:rPr>
                <w:rFonts w:hint="eastAsia"/>
              </w:rPr>
              <w:t>签名</w:t>
            </w:r>
          </w:p>
        </w:tc>
      </w:tr>
      <w:tr w:rsidR="0097578C" w:rsidRPr="00E26A39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交易流水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tranSerno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任意</w:t>
            </w:r>
            <w:r w:rsidRPr="00E26A39">
              <w:t>(1,30)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/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C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交易流水号</w:t>
            </w:r>
          </w:p>
        </w:tc>
      </w:tr>
      <w:tr w:rsidR="0097578C" w:rsidRPr="00E26A39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通讯应答码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ret_code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任意</w:t>
            </w:r>
            <w:r w:rsidRPr="00E26A39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/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0000-</w:t>
            </w:r>
            <w:r w:rsidRPr="00E26A39">
              <w:rPr>
                <w:rFonts w:hint="eastAsia"/>
              </w:rPr>
              <w:t>成功，非</w:t>
            </w:r>
            <w:r w:rsidRPr="00E26A39">
              <w:t>0000-</w:t>
            </w:r>
            <w:r w:rsidRPr="00E26A39">
              <w:rPr>
                <w:rFonts w:hint="eastAsia"/>
              </w:rPr>
              <w:t>失败，失败原因看通讯描述。</w:t>
            </w:r>
          </w:p>
        </w:tc>
      </w:tr>
      <w:tr w:rsidR="0097578C" w:rsidRPr="00E26A39" w:rsidTr="002D569A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通讯描述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ret_msg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</w:rPr>
              <w:t>任意</w:t>
            </w:r>
            <w:r w:rsidRPr="00E26A39">
              <w:t>(1,1024)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/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t>M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2D569A">
            <w:r w:rsidRPr="00E26A39">
              <w:rPr>
                <w:rFonts w:hint="eastAsia"/>
                <w:b/>
                <w:color w:val="FF0000"/>
              </w:rPr>
              <w:t>成功时返回二维码扫码地址</w:t>
            </w:r>
            <w:r w:rsidRPr="00E26A39">
              <w:rPr>
                <w:rFonts w:hint="eastAsia"/>
              </w:rPr>
              <w:t>，失败时为失败原因</w:t>
            </w:r>
          </w:p>
        </w:tc>
      </w:tr>
    </w:tbl>
    <w:p w:rsidR="0097578C" w:rsidRDefault="0097578C" w:rsidP="0068683A"/>
    <w:p w:rsidR="0097578C" w:rsidRDefault="0097578C" w:rsidP="001A3A6C">
      <w:pPr>
        <w:pStyle w:val="a"/>
        <w:numPr>
          <w:ilvl w:val="0"/>
          <w:numId w:val="0"/>
        </w:numPr>
        <w:ind w:left="644" w:hanging="360"/>
      </w:pPr>
      <w:r>
        <w:t>4.3</w:t>
      </w:r>
      <w:r>
        <w:rPr>
          <w:rFonts w:hint="eastAsia"/>
        </w:rPr>
        <w:t>支付结果通知</w:t>
      </w:r>
      <w:r>
        <w:t xml:space="preserve"> 1020</w:t>
      </w:r>
    </w:p>
    <w:tbl>
      <w:tblPr>
        <w:tblW w:w="9419" w:type="dxa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8" w:type="dxa"/>
        </w:tblCellMar>
        <w:tblLook w:val="00A0"/>
      </w:tblPr>
      <w:tblGrid>
        <w:gridCol w:w="1158"/>
        <w:gridCol w:w="1393"/>
        <w:gridCol w:w="1276"/>
        <w:gridCol w:w="857"/>
        <w:gridCol w:w="941"/>
        <w:gridCol w:w="3794"/>
      </w:tblGrid>
      <w:tr w:rsidR="0097578C" w:rsidRPr="00E26A39" w:rsidTr="00672958">
        <w:trPr>
          <w:tblHeader/>
        </w:trPr>
        <w:tc>
          <w:tcPr>
            <w:tcW w:w="1158" w:type="dxa"/>
            <w:tcBorders>
              <w:right w:val="nil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数据元名称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数据元标识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数据元格式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请求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响应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数据元取值说明</w:t>
            </w:r>
          </w:p>
        </w:tc>
      </w:tr>
      <w:tr w:rsidR="0097578C" w:rsidRPr="00E26A39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交易金额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transAmt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数字</w:t>
            </w:r>
            <w:r w:rsidRPr="00E26A39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整数，以分为单位</w:t>
            </w:r>
          </w:p>
        </w:tc>
      </w:tr>
      <w:tr w:rsidR="0097578C" w:rsidRPr="00E26A39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交易日期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transDate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日期</w:t>
            </w:r>
            <w:r w:rsidRPr="00E26A39">
              <w:t>(8,8)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yyyyMMdd</w:t>
            </w:r>
          </w:p>
        </w:tc>
      </w:tr>
      <w:tr w:rsidR="0097578C" w:rsidRPr="00E26A39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订单号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orderNo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任意</w:t>
            </w:r>
            <w:r w:rsidRPr="00E26A39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商户号</w:t>
            </w:r>
            <w:r w:rsidRPr="00E26A39">
              <w:t>+</w:t>
            </w:r>
            <w:r w:rsidRPr="00E26A39">
              <w:rPr>
                <w:rFonts w:hint="eastAsia"/>
              </w:rPr>
              <w:t>订单号</w:t>
            </w:r>
            <w:r w:rsidRPr="00E26A39">
              <w:t>+</w:t>
            </w:r>
            <w:r w:rsidRPr="00E26A39">
              <w:rPr>
                <w:rFonts w:hint="eastAsia"/>
              </w:rPr>
              <w:t>商户日期唯一标示一笔交易</w:t>
            </w:r>
          </w:p>
        </w:tc>
      </w:tr>
      <w:tr w:rsidR="0097578C" w:rsidRPr="00E26A39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订单状态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orderStatus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数字</w:t>
            </w:r>
            <w:r w:rsidRPr="00E26A39">
              <w:t>(1)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7578C" w:rsidRPr="00E26A39" w:rsidRDefault="0097578C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0-</w:t>
            </w:r>
            <w:r w:rsidRPr="00E26A39">
              <w:rPr>
                <w:rFonts w:hint="eastAsia"/>
              </w:rPr>
              <w:t>待支付</w:t>
            </w:r>
            <w:r w:rsidRPr="00E26A39">
              <w:t xml:space="preserve"> 1-</w:t>
            </w:r>
            <w:r w:rsidRPr="00E26A39">
              <w:rPr>
                <w:rFonts w:hint="eastAsia"/>
              </w:rPr>
              <w:t>支付成功</w:t>
            </w:r>
            <w:r w:rsidRPr="00E26A39">
              <w:t xml:space="preserve"> 2-</w:t>
            </w:r>
            <w:r w:rsidRPr="00E26A39">
              <w:rPr>
                <w:rFonts w:hint="eastAsia"/>
              </w:rPr>
              <w:t>支付失败</w:t>
            </w:r>
            <w:r w:rsidRPr="00E26A39">
              <w:t xml:space="preserve"> </w:t>
            </w:r>
            <w:r w:rsidRPr="00E26A39">
              <w:rPr>
                <w:rFonts w:hint="eastAsia"/>
              </w:rPr>
              <w:t>其它</w:t>
            </w:r>
            <w:r w:rsidRPr="00E26A39">
              <w:t>-</w:t>
            </w:r>
            <w:r w:rsidRPr="00E26A39">
              <w:rPr>
                <w:rFonts w:hint="eastAsia"/>
              </w:rPr>
              <w:t>待确认</w:t>
            </w:r>
          </w:p>
        </w:tc>
      </w:tr>
      <w:tr w:rsidR="0097578C" w:rsidRPr="00E26A39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交易流水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tranSerno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任意</w:t>
            </w:r>
            <w:r w:rsidRPr="00E26A39">
              <w:t>(1,30)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/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交易流水号</w:t>
            </w:r>
          </w:p>
        </w:tc>
      </w:tr>
      <w:tr w:rsidR="0097578C" w:rsidRPr="00E26A39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B864D1" w:rsidRDefault="0097578C" w:rsidP="00672958">
            <w:pPr>
              <w:rPr>
                <w:color w:val="auto"/>
              </w:rPr>
            </w:pPr>
            <w:r w:rsidRPr="00B864D1">
              <w:rPr>
                <w:rFonts w:hint="eastAsia"/>
                <w:color w:val="auto"/>
              </w:rPr>
              <w:t>签名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B864D1" w:rsidRDefault="0097578C" w:rsidP="00672958">
            <w:pPr>
              <w:rPr>
                <w:color w:val="auto"/>
              </w:rPr>
            </w:pPr>
            <w:r w:rsidRPr="00B864D1">
              <w:rPr>
                <w:color w:val="auto"/>
              </w:rPr>
              <w:t>sign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B864D1" w:rsidRDefault="0097578C" w:rsidP="00672958">
            <w:pPr>
              <w:rPr>
                <w:color w:val="auto"/>
              </w:rPr>
            </w:pPr>
            <w:r w:rsidRPr="00B864D1">
              <w:rPr>
                <w:rFonts w:hint="eastAsia"/>
                <w:color w:val="auto"/>
              </w:rPr>
              <w:t>任意</w:t>
            </w:r>
            <w:r w:rsidRPr="00B864D1">
              <w:rPr>
                <w:color w:val="auto"/>
              </w:rPr>
              <w:t>(1,1024)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B864D1" w:rsidRDefault="0097578C" w:rsidP="00672958">
            <w:pPr>
              <w:rPr>
                <w:color w:val="auto"/>
              </w:rPr>
            </w:pPr>
            <w:r w:rsidRPr="00B864D1">
              <w:rPr>
                <w:color w:val="auto"/>
              </w:rPr>
              <w:t>C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B864D1" w:rsidRDefault="0097578C" w:rsidP="00672958">
            <w:pPr>
              <w:rPr>
                <w:color w:val="auto"/>
              </w:rPr>
            </w:pP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B864D1" w:rsidRDefault="0097578C" w:rsidP="00672958">
            <w:pPr>
              <w:rPr>
                <w:color w:val="auto"/>
              </w:rPr>
            </w:pPr>
            <w:r w:rsidRPr="00B864D1">
              <w:rPr>
                <w:rFonts w:hint="eastAsia"/>
                <w:color w:val="auto"/>
              </w:rPr>
              <w:t>签名</w:t>
            </w:r>
          </w:p>
        </w:tc>
      </w:tr>
      <w:tr w:rsidR="0097578C" w:rsidRPr="00E26A39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通讯应答码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ret_code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任意</w:t>
            </w:r>
            <w:r w:rsidRPr="00E26A39">
              <w:t>(1,20)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M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0000-</w:t>
            </w:r>
            <w:r w:rsidRPr="00E26A39">
              <w:rPr>
                <w:rFonts w:hint="eastAsia"/>
              </w:rPr>
              <w:t>成功，非</w:t>
            </w:r>
            <w:r w:rsidRPr="00E26A39">
              <w:t>0000-</w:t>
            </w:r>
            <w:r w:rsidRPr="00E26A39">
              <w:rPr>
                <w:rFonts w:hint="eastAsia"/>
              </w:rPr>
              <w:t>失败，失败原因看通讯描述。</w:t>
            </w:r>
          </w:p>
        </w:tc>
      </w:tr>
      <w:tr w:rsidR="0097578C" w:rsidRPr="00E26A39" w:rsidTr="00672958">
        <w:tc>
          <w:tcPr>
            <w:tcW w:w="1158" w:type="dxa"/>
            <w:tcBorders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通讯描述</w:t>
            </w:r>
          </w:p>
        </w:tc>
        <w:tc>
          <w:tcPr>
            <w:tcW w:w="1393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ret_msg</w:t>
            </w:r>
          </w:p>
        </w:tc>
        <w:tc>
          <w:tcPr>
            <w:tcW w:w="1276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任意</w:t>
            </w:r>
            <w:r w:rsidRPr="00E26A39">
              <w:t>(1,1024)</w:t>
            </w:r>
          </w:p>
        </w:tc>
        <w:tc>
          <w:tcPr>
            <w:tcW w:w="857" w:type="dxa"/>
            <w:tcBorders>
              <w:left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M</w:t>
            </w:r>
          </w:p>
        </w:tc>
        <w:tc>
          <w:tcPr>
            <w:tcW w:w="94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t>M</w:t>
            </w:r>
          </w:p>
        </w:tc>
        <w:tc>
          <w:tcPr>
            <w:tcW w:w="379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97578C" w:rsidRPr="00E26A39" w:rsidRDefault="0097578C" w:rsidP="00672958">
            <w:r w:rsidRPr="00E26A39">
              <w:rPr>
                <w:rFonts w:hint="eastAsia"/>
              </w:rPr>
              <w:t>通讯描述</w:t>
            </w:r>
          </w:p>
        </w:tc>
      </w:tr>
    </w:tbl>
    <w:p w:rsidR="0097578C" w:rsidRDefault="0097578C" w:rsidP="0068683A">
      <w:pPr>
        <w:rPr>
          <w:sz w:val="21"/>
          <w:szCs w:val="21"/>
        </w:rPr>
      </w:pPr>
    </w:p>
    <w:p w:rsidR="0097578C" w:rsidRPr="00F137A8" w:rsidRDefault="0097578C" w:rsidP="0068683A">
      <w:pPr>
        <w:rPr>
          <w:b/>
          <w:color w:val="FF0000"/>
          <w:sz w:val="21"/>
          <w:szCs w:val="21"/>
        </w:rPr>
      </w:pPr>
      <w:r w:rsidRPr="00F137A8">
        <w:rPr>
          <w:rFonts w:hint="eastAsia"/>
          <w:b/>
          <w:color w:val="FF0000"/>
          <w:sz w:val="21"/>
          <w:szCs w:val="21"/>
        </w:rPr>
        <w:t>注：在用户确认支付成功后马上回发送通知，请在接收并处理后返回</w:t>
      </w:r>
      <w:r w:rsidRPr="00F137A8">
        <w:rPr>
          <w:b/>
          <w:color w:val="FF0000"/>
          <w:sz w:val="21"/>
          <w:szCs w:val="21"/>
        </w:rPr>
        <w:t>json</w:t>
      </w:r>
      <w:r w:rsidRPr="00F137A8">
        <w:rPr>
          <w:rFonts w:hint="eastAsia"/>
          <w:b/>
          <w:color w:val="FF0000"/>
          <w:sz w:val="21"/>
          <w:szCs w:val="21"/>
        </w:rPr>
        <w:t>：</w:t>
      </w:r>
    </w:p>
    <w:p w:rsidR="0097578C" w:rsidRPr="00F137A8" w:rsidRDefault="0097578C" w:rsidP="0068683A">
      <w:pPr>
        <w:rPr>
          <w:b/>
          <w:color w:val="FF0000"/>
          <w:sz w:val="21"/>
          <w:szCs w:val="21"/>
        </w:rPr>
      </w:pPr>
      <w:r w:rsidRPr="00F137A8">
        <w:rPr>
          <w:b/>
          <w:color w:val="FF0000"/>
          <w:sz w:val="21"/>
          <w:szCs w:val="21"/>
        </w:rPr>
        <w:t>{"ret_msg":"</w:t>
      </w:r>
      <w:r w:rsidRPr="00F137A8">
        <w:rPr>
          <w:rFonts w:hint="eastAsia"/>
          <w:b/>
          <w:color w:val="FF0000"/>
          <w:sz w:val="21"/>
          <w:szCs w:val="21"/>
        </w:rPr>
        <w:t>交易成功</w:t>
      </w:r>
      <w:r w:rsidRPr="00F137A8">
        <w:rPr>
          <w:b/>
          <w:color w:val="FF0000"/>
          <w:sz w:val="21"/>
          <w:szCs w:val="21"/>
        </w:rPr>
        <w:t>","ret_code":"0000"}</w:t>
      </w:r>
    </w:p>
    <w:p w:rsidR="0097578C" w:rsidRPr="00F137A8" w:rsidRDefault="0097578C" w:rsidP="0068683A">
      <w:pPr>
        <w:rPr>
          <w:b/>
          <w:color w:val="FF0000"/>
          <w:sz w:val="21"/>
          <w:szCs w:val="21"/>
        </w:rPr>
      </w:pPr>
      <w:r w:rsidRPr="00F137A8">
        <w:rPr>
          <w:rFonts w:hint="eastAsia"/>
          <w:b/>
          <w:color w:val="FF0000"/>
          <w:sz w:val="21"/>
          <w:szCs w:val="21"/>
        </w:rPr>
        <w:t>给平台以示通知成功。否则，平台会</w:t>
      </w:r>
      <w:r>
        <w:rPr>
          <w:rFonts w:hint="eastAsia"/>
          <w:b/>
          <w:color w:val="FF0000"/>
          <w:sz w:val="21"/>
          <w:szCs w:val="21"/>
        </w:rPr>
        <w:t>每隔</w:t>
      </w:r>
      <w:r>
        <w:rPr>
          <w:b/>
          <w:color w:val="FF0000"/>
          <w:sz w:val="21"/>
          <w:szCs w:val="21"/>
        </w:rPr>
        <w:t>1</w:t>
      </w:r>
      <w:r>
        <w:rPr>
          <w:rFonts w:hint="eastAsia"/>
          <w:b/>
          <w:color w:val="FF0000"/>
          <w:sz w:val="21"/>
          <w:szCs w:val="21"/>
        </w:rPr>
        <w:t>分钟</w:t>
      </w:r>
      <w:r w:rsidRPr="00F137A8">
        <w:rPr>
          <w:rFonts w:hint="eastAsia"/>
          <w:b/>
          <w:color w:val="FF0000"/>
          <w:sz w:val="21"/>
          <w:szCs w:val="21"/>
        </w:rPr>
        <w:t>继续发最多</w:t>
      </w:r>
      <w:r w:rsidRPr="00F137A8">
        <w:rPr>
          <w:b/>
          <w:color w:val="FF0000"/>
          <w:sz w:val="21"/>
          <w:szCs w:val="21"/>
        </w:rPr>
        <w:t>5</w:t>
      </w:r>
      <w:r w:rsidRPr="00F137A8">
        <w:rPr>
          <w:rFonts w:hint="eastAsia"/>
          <w:b/>
          <w:color w:val="FF0000"/>
          <w:sz w:val="21"/>
          <w:szCs w:val="21"/>
        </w:rPr>
        <w:t>次的通知。</w:t>
      </w:r>
    </w:p>
    <w:p w:rsidR="0097578C" w:rsidRDefault="0097578C" w:rsidP="00CA5A0D">
      <w:pPr>
        <w:pStyle w:val="Heading1"/>
        <w:jc w:val="left"/>
      </w:pPr>
      <w:bookmarkStart w:id="48" w:name="_GoBack"/>
      <w:bookmarkEnd w:id="48"/>
      <w:r>
        <w:rPr>
          <w:rFonts w:hint="eastAsia"/>
        </w:rPr>
        <w:t>附录一</w:t>
      </w:r>
      <w:r>
        <w:t xml:space="preserve"> </w:t>
      </w:r>
      <w:r>
        <w:rPr>
          <w:rFonts w:hint="eastAsia"/>
        </w:rPr>
        <w:t>签名算法</w:t>
      </w:r>
    </w:p>
    <w:p w:rsidR="0097578C" w:rsidRDefault="0097578C" w:rsidP="00CA5A0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签名生成的通用步骤如下：</w:t>
      </w:r>
    </w:p>
    <w:p w:rsidR="0097578C" w:rsidRDefault="0097578C" w:rsidP="00CA5A0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第一步，设所有发送或者接收到的数据转为集合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，将集合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内非空参数值的参数按照参数名</w:t>
      </w:r>
      <w:r>
        <w:rPr>
          <w:sz w:val="24"/>
          <w:szCs w:val="24"/>
        </w:rPr>
        <w:t>ASCII</w:t>
      </w:r>
      <w:r>
        <w:rPr>
          <w:rFonts w:hint="eastAsia"/>
          <w:sz w:val="24"/>
          <w:szCs w:val="24"/>
        </w:rPr>
        <w:t>码从小到大排序（字典序），使用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键值对的格式（即</w:t>
      </w:r>
      <w:r>
        <w:rPr>
          <w:sz w:val="24"/>
          <w:szCs w:val="24"/>
        </w:rPr>
        <w:t>key1=value1&amp;key2=value2</w:t>
      </w:r>
      <w:r>
        <w:rPr>
          <w:rFonts w:hint="eastAsia"/>
          <w:sz w:val="24"/>
          <w:szCs w:val="24"/>
        </w:rPr>
        <w:t>…）拼接成字符串</w:t>
      </w:r>
      <w:r>
        <w:rPr>
          <w:sz w:val="24"/>
          <w:szCs w:val="24"/>
        </w:rPr>
        <w:t>stringA</w:t>
      </w:r>
      <w:r>
        <w:rPr>
          <w:rFonts w:hint="eastAsia"/>
          <w:sz w:val="24"/>
          <w:szCs w:val="24"/>
        </w:rPr>
        <w:t>。</w:t>
      </w:r>
    </w:p>
    <w:p w:rsidR="0097578C" w:rsidRDefault="0097578C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特别注意以下重要规则：</w:t>
      </w:r>
    </w:p>
    <w:p w:rsidR="0097578C" w:rsidRDefault="0097578C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参数名</w:t>
      </w:r>
      <w:r>
        <w:rPr>
          <w:sz w:val="24"/>
          <w:szCs w:val="24"/>
        </w:rPr>
        <w:t>ASCII</w:t>
      </w:r>
      <w:r>
        <w:rPr>
          <w:rFonts w:hint="eastAsia"/>
          <w:sz w:val="24"/>
          <w:szCs w:val="24"/>
        </w:rPr>
        <w:t>码从小到大排序（字典序）；</w:t>
      </w:r>
    </w:p>
    <w:p w:rsidR="0097578C" w:rsidRDefault="0097578C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如果参数的值为空，则不参与签名；</w:t>
      </w:r>
    </w:p>
    <w:p w:rsidR="0097578C" w:rsidRDefault="0097578C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参数名区分大小写；</w:t>
      </w:r>
    </w:p>
    <w:p w:rsidR="0097578C" w:rsidRDefault="0097578C" w:rsidP="00CA5A0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◆传送的</w:t>
      </w:r>
      <w:r>
        <w:rPr>
          <w:sz w:val="24"/>
          <w:szCs w:val="24"/>
        </w:rPr>
        <w:t>sign</w:t>
      </w:r>
      <w:r>
        <w:rPr>
          <w:rFonts w:hint="eastAsia"/>
          <w:sz w:val="24"/>
          <w:szCs w:val="24"/>
        </w:rPr>
        <w:t>参数不参与签名，将生成的签名与</w:t>
      </w:r>
      <w:r>
        <w:rPr>
          <w:sz w:val="24"/>
          <w:szCs w:val="24"/>
        </w:rPr>
        <w:t>sign</w:t>
      </w:r>
      <w:r>
        <w:rPr>
          <w:rFonts w:hint="eastAsia"/>
          <w:sz w:val="24"/>
          <w:szCs w:val="24"/>
        </w:rPr>
        <w:t>值作校验。</w:t>
      </w:r>
    </w:p>
    <w:p w:rsidR="0097578C" w:rsidRDefault="0097578C" w:rsidP="00CA5A0D">
      <w:pPr>
        <w:spacing w:line="360" w:lineRule="auto"/>
        <w:ind w:firstLine="420"/>
        <w:rPr>
          <w:sz w:val="24"/>
          <w:szCs w:val="24"/>
        </w:rPr>
      </w:pPr>
    </w:p>
    <w:p w:rsidR="0097578C" w:rsidRPr="0068683A" w:rsidRDefault="0097578C" w:rsidP="00CA5A0D">
      <w:pPr>
        <w:rPr>
          <w:sz w:val="21"/>
          <w:szCs w:val="21"/>
        </w:rPr>
      </w:pPr>
      <w:r>
        <w:rPr>
          <w:rFonts w:hint="eastAsia"/>
          <w:sz w:val="24"/>
          <w:szCs w:val="24"/>
        </w:rPr>
        <w:t>第二步，在</w:t>
      </w:r>
      <w:r>
        <w:rPr>
          <w:sz w:val="24"/>
          <w:szCs w:val="24"/>
        </w:rPr>
        <w:t>stringA</w:t>
      </w:r>
      <w:r>
        <w:rPr>
          <w:rFonts w:hint="eastAsia"/>
          <w:sz w:val="24"/>
          <w:szCs w:val="24"/>
        </w:rPr>
        <w:t>最后拼接上</w:t>
      </w:r>
      <w:r w:rsidRPr="00F57CC4">
        <w:rPr>
          <w:b/>
          <w:color w:val="FF0000"/>
          <w:sz w:val="24"/>
          <w:szCs w:val="24"/>
        </w:rPr>
        <w:t>&amp;key=</w:t>
      </w:r>
      <w:r w:rsidRPr="00F57CC4">
        <w:rPr>
          <w:rFonts w:hint="eastAsia"/>
          <w:b/>
          <w:color w:val="FF0000"/>
          <w:sz w:val="24"/>
          <w:szCs w:val="24"/>
        </w:rPr>
        <w:t>商户具体</w:t>
      </w:r>
      <w:r w:rsidRPr="00F57CC4">
        <w:rPr>
          <w:b/>
          <w:color w:val="FF0000"/>
          <w:sz w:val="24"/>
          <w:szCs w:val="24"/>
        </w:rPr>
        <w:t>key</w:t>
      </w:r>
      <w:r w:rsidRPr="00F57CC4">
        <w:rPr>
          <w:rFonts w:hint="eastAsia"/>
          <w:b/>
          <w:color w:val="FF0000"/>
          <w:sz w:val="24"/>
          <w:szCs w:val="24"/>
        </w:rPr>
        <w:t>值</w:t>
      </w:r>
      <w:r>
        <w:rPr>
          <w:rFonts w:hint="eastAsia"/>
          <w:sz w:val="24"/>
          <w:szCs w:val="24"/>
        </w:rPr>
        <w:t>，得到</w:t>
      </w:r>
      <w:r>
        <w:rPr>
          <w:sz w:val="24"/>
          <w:szCs w:val="24"/>
        </w:rPr>
        <w:t>stringSignTemp</w:t>
      </w:r>
      <w:r>
        <w:rPr>
          <w:rFonts w:hint="eastAsia"/>
          <w:sz w:val="24"/>
          <w:szCs w:val="24"/>
        </w:rPr>
        <w:t>字符串，并对</w:t>
      </w:r>
      <w:r>
        <w:rPr>
          <w:sz w:val="24"/>
          <w:szCs w:val="24"/>
        </w:rPr>
        <w:t>stringSignTemp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MD5</w:t>
      </w:r>
      <w:r>
        <w:rPr>
          <w:rFonts w:hint="eastAsia"/>
          <w:sz w:val="24"/>
          <w:szCs w:val="24"/>
        </w:rPr>
        <w:t>运算，得到</w:t>
      </w:r>
      <w:r>
        <w:rPr>
          <w:sz w:val="24"/>
          <w:szCs w:val="24"/>
        </w:rPr>
        <w:t>sign</w:t>
      </w:r>
      <w:r>
        <w:rPr>
          <w:rFonts w:hint="eastAsia"/>
          <w:sz w:val="24"/>
          <w:szCs w:val="24"/>
        </w:rPr>
        <w:t>值。</w:t>
      </w:r>
    </w:p>
    <w:sectPr w:rsidR="0097578C" w:rsidRPr="0068683A" w:rsidSect="00113FF4">
      <w:pgSz w:w="11906" w:h="16838"/>
      <w:pgMar w:top="1134" w:right="1134" w:bottom="1134" w:left="1134" w:header="0" w:footer="0" w:gutter="0"/>
      <w:cols w:space="720"/>
      <w:formProt w:val="0"/>
      <w:docGrid w:type="lines"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78C" w:rsidRDefault="0097578C" w:rsidP="0068683A">
      <w:r>
        <w:separator/>
      </w:r>
    </w:p>
  </w:endnote>
  <w:endnote w:type="continuationSeparator" w:id="0">
    <w:p w:rsidR="0097578C" w:rsidRDefault="0097578C" w:rsidP="00686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;SimHei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;SimSu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78C" w:rsidRDefault="0097578C" w:rsidP="0068683A">
      <w:r>
        <w:separator/>
      </w:r>
    </w:p>
  </w:footnote>
  <w:footnote w:type="continuationSeparator" w:id="0">
    <w:p w:rsidR="0097578C" w:rsidRDefault="0097578C" w:rsidP="006868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F68D3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092057F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B4FCC6F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0C662F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3AD8FC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030EE1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9C6D3F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5AC930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2846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1F67EF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81D1AB8"/>
    <w:multiLevelType w:val="multilevel"/>
    <w:tmpl w:val="48E36470"/>
    <w:lvl w:ilvl="0">
      <w:start w:val="5"/>
      <w:numFmt w:val="decimal"/>
      <w:lvlText w:val="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cs="Times New Roman"/>
      </w:rPr>
    </w:lvl>
  </w:abstractNum>
  <w:abstractNum w:abstractNumId="11">
    <w:nsid w:val="48E36470"/>
    <w:multiLevelType w:val="multilevel"/>
    <w:tmpl w:val="EA4280F4"/>
    <w:lvl w:ilvl="0">
      <w:start w:val="5"/>
      <w:numFmt w:val="decimal"/>
      <w:lvlText w:val="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"/>
      <w:lvlText w:val="%1.%2"/>
      <w:lvlJc w:val="left"/>
      <w:pPr>
        <w:ind w:left="644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cs="Times New Roman"/>
      </w:rPr>
    </w:lvl>
  </w:abstractNum>
  <w:abstractNum w:abstractNumId="12">
    <w:nsid w:val="516255A5"/>
    <w:multiLevelType w:val="multilevel"/>
    <w:tmpl w:val="516255A5"/>
    <w:lvl w:ilvl="0">
      <w:start w:val="1"/>
      <w:numFmt w:val="decimal"/>
      <w:suff w:val="nothing"/>
      <w:lvlText w:val="表%1　"/>
      <w:lvlJc w:val="left"/>
      <w:rPr>
        <w:rFonts w:cs="Times New Roman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cs="Times New Roman"/>
      </w:rPr>
    </w:lvl>
  </w:abstractNum>
  <w:abstractNum w:abstractNumId="13">
    <w:nsid w:val="57FC1E08"/>
    <w:multiLevelType w:val="multilevel"/>
    <w:tmpl w:val="57FC1E0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abstractNum w:abstractNumId="14">
    <w:nsid w:val="589C0AD2"/>
    <w:multiLevelType w:val="multilevel"/>
    <w:tmpl w:val="589C0AD2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abstractNum w:abstractNumId="15">
    <w:nsid w:val="589C0AF3"/>
    <w:multiLevelType w:val="multilevel"/>
    <w:tmpl w:val="589C0AF3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abstractNum w:abstractNumId="16">
    <w:nsid w:val="589C118D"/>
    <w:multiLevelType w:val="multilevel"/>
    <w:tmpl w:val="589C118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abstractNum w:abstractNumId="17">
    <w:nsid w:val="58D34F77"/>
    <w:multiLevelType w:val="singleLevel"/>
    <w:tmpl w:val="58D34F77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8">
    <w:nsid w:val="58F0815B"/>
    <w:multiLevelType w:val="singleLevel"/>
    <w:tmpl w:val="58F0815B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9">
    <w:nsid w:val="58F085BD"/>
    <w:multiLevelType w:val="singleLevel"/>
    <w:tmpl w:val="58F085BD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20">
    <w:nsid w:val="59A67327"/>
    <w:multiLevelType w:val="singleLevel"/>
    <w:tmpl w:val="59A67327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21">
    <w:nsid w:val="59A6733D"/>
    <w:multiLevelType w:val="singleLevel"/>
    <w:tmpl w:val="59A6733D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22">
    <w:nsid w:val="59A67482"/>
    <w:multiLevelType w:val="singleLevel"/>
    <w:tmpl w:val="59A67482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23">
    <w:nsid w:val="5BB61965"/>
    <w:multiLevelType w:val="multilevel"/>
    <w:tmpl w:val="5BB61965"/>
    <w:lvl w:ilvl="0">
      <w:start w:val="1"/>
      <w:numFmt w:val="none"/>
      <w:suff w:val="nothing"/>
      <w:lvlText w:val=""/>
      <w:lvlJc w:val="left"/>
      <w:rPr>
        <w:rFonts w:cs="Times New Roman"/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rPr>
        <w:rFonts w:cs="Times New Roman"/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/>
      </w:pPr>
      <w:rPr>
        <w:rFonts w:cs="Times New Roman"/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/>
      </w:pPr>
      <w:rPr>
        <w:rFonts w:cs="Times New Roman"/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/>
      </w:pPr>
      <w:rPr>
        <w:rFonts w:cs="Times New Roman"/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rPr>
        <w:rFonts w:cs="Times New Roman"/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rPr>
        <w:rFonts w:cs="Times New Roman"/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left" w:pos="4351"/>
        </w:tabs>
        <w:ind w:left="3969" w:hanging="1418"/>
      </w:pPr>
      <w:rPr>
        <w:rFonts w:cs="Times New Roman"/>
      </w:rPr>
    </w:lvl>
    <w:lvl w:ilvl="8">
      <w:start w:val="1"/>
      <w:numFmt w:val="decimal"/>
      <w:lvlText w:val="..%2.%3.%4.%5.%6.%7.%8.%9"/>
      <w:lvlJc w:val="left"/>
      <w:pPr>
        <w:tabs>
          <w:tab w:val="left" w:pos="4777"/>
        </w:tabs>
        <w:ind w:left="4677" w:hanging="1700"/>
      </w:pPr>
      <w:rPr>
        <w:rFonts w:cs="Times New Roman"/>
      </w:rPr>
    </w:lvl>
  </w:abstractNum>
  <w:abstractNum w:abstractNumId="24">
    <w:nsid w:val="72CE1C7A"/>
    <w:multiLevelType w:val="multilevel"/>
    <w:tmpl w:val="72CE1C7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cs="Times New Roman"/>
      </w:rPr>
    </w:lvl>
  </w:abstractNum>
  <w:abstractNum w:abstractNumId="25">
    <w:nsid w:val="7AE73A6B"/>
    <w:multiLevelType w:val="multilevel"/>
    <w:tmpl w:val="7AE73A6B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cs="Times New Roman"/>
      </w:rPr>
    </w:lvl>
  </w:abstractNum>
  <w:num w:numId="1">
    <w:abstractNumId w:val="24"/>
  </w:num>
  <w:num w:numId="2">
    <w:abstractNumId w:val="23"/>
  </w:num>
  <w:num w:numId="3">
    <w:abstractNumId w:val="12"/>
  </w:num>
  <w:num w:numId="4">
    <w:abstractNumId w:val="25"/>
  </w:num>
  <w:num w:numId="5">
    <w:abstractNumId w:val="11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10"/>
  </w:num>
  <w:num w:numId="17">
    <w:abstractNumId w:val="11"/>
  </w:num>
  <w:num w:numId="1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09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3B0E"/>
    <w:rsid w:val="00004137"/>
    <w:rsid w:val="00006E63"/>
    <w:rsid w:val="00013BF5"/>
    <w:rsid w:val="00021AD2"/>
    <w:rsid w:val="00024DC1"/>
    <w:rsid w:val="000346FD"/>
    <w:rsid w:val="0003690D"/>
    <w:rsid w:val="000416D5"/>
    <w:rsid w:val="0005443A"/>
    <w:rsid w:val="00060B55"/>
    <w:rsid w:val="000629A3"/>
    <w:rsid w:val="00065180"/>
    <w:rsid w:val="000665A1"/>
    <w:rsid w:val="00073A95"/>
    <w:rsid w:val="00073C52"/>
    <w:rsid w:val="00075971"/>
    <w:rsid w:val="00080FF2"/>
    <w:rsid w:val="00094C1C"/>
    <w:rsid w:val="000A2EAD"/>
    <w:rsid w:val="000A6928"/>
    <w:rsid w:val="000B32A0"/>
    <w:rsid w:val="000B63C9"/>
    <w:rsid w:val="000D23EF"/>
    <w:rsid w:val="000D46C9"/>
    <w:rsid w:val="000D53E8"/>
    <w:rsid w:val="000E48A0"/>
    <w:rsid w:val="000F2631"/>
    <w:rsid w:val="0010288A"/>
    <w:rsid w:val="00110AA2"/>
    <w:rsid w:val="00113FF4"/>
    <w:rsid w:val="001264DE"/>
    <w:rsid w:val="00133301"/>
    <w:rsid w:val="0013525F"/>
    <w:rsid w:val="0014411F"/>
    <w:rsid w:val="001579C1"/>
    <w:rsid w:val="00160A2D"/>
    <w:rsid w:val="00164603"/>
    <w:rsid w:val="001669A6"/>
    <w:rsid w:val="00172A27"/>
    <w:rsid w:val="00182ACF"/>
    <w:rsid w:val="0019275F"/>
    <w:rsid w:val="001A0E29"/>
    <w:rsid w:val="001A30CE"/>
    <w:rsid w:val="001A3A6C"/>
    <w:rsid w:val="001A4C0D"/>
    <w:rsid w:val="001B5354"/>
    <w:rsid w:val="001B5FC3"/>
    <w:rsid w:val="001C3DD1"/>
    <w:rsid w:val="001C65EB"/>
    <w:rsid w:val="001C6BD8"/>
    <w:rsid w:val="001E0E37"/>
    <w:rsid w:val="001F246D"/>
    <w:rsid w:val="00205484"/>
    <w:rsid w:val="00224624"/>
    <w:rsid w:val="00255354"/>
    <w:rsid w:val="00255646"/>
    <w:rsid w:val="002572DC"/>
    <w:rsid w:val="00276A25"/>
    <w:rsid w:val="0027765E"/>
    <w:rsid w:val="002879E6"/>
    <w:rsid w:val="002B0532"/>
    <w:rsid w:val="002D179C"/>
    <w:rsid w:val="002D3832"/>
    <w:rsid w:val="002D569A"/>
    <w:rsid w:val="002E300D"/>
    <w:rsid w:val="002E6FAD"/>
    <w:rsid w:val="00330D07"/>
    <w:rsid w:val="0034054A"/>
    <w:rsid w:val="00343E25"/>
    <w:rsid w:val="003515ED"/>
    <w:rsid w:val="0035445E"/>
    <w:rsid w:val="00356C0B"/>
    <w:rsid w:val="00357362"/>
    <w:rsid w:val="00362A8D"/>
    <w:rsid w:val="00376C6A"/>
    <w:rsid w:val="00386616"/>
    <w:rsid w:val="003900BE"/>
    <w:rsid w:val="00392B07"/>
    <w:rsid w:val="00396147"/>
    <w:rsid w:val="003B0CBC"/>
    <w:rsid w:val="003B5C32"/>
    <w:rsid w:val="003B7402"/>
    <w:rsid w:val="003C0AA7"/>
    <w:rsid w:val="003D0EB3"/>
    <w:rsid w:val="003D33E3"/>
    <w:rsid w:val="003D5E04"/>
    <w:rsid w:val="003D7640"/>
    <w:rsid w:val="003E5265"/>
    <w:rsid w:val="003F77BF"/>
    <w:rsid w:val="004063FE"/>
    <w:rsid w:val="00437210"/>
    <w:rsid w:val="00437C72"/>
    <w:rsid w:val="00441B66"/>
    <w:rsid w:val="00447C28"/>
    <w:rsid w:val="00492E39"/>
    <w:rsid w:val="004A453E"/>
    <w:rsid w:val="004B2C9E"/>
    <w:rsid w:val="004B4BDF"/>
    <w:rsid w:val="004C0310"/>
    <w:rsid w:val="004C2264"/>
    <w:rsid w:val="004C3DE7"/>
    <w:rsid w:val="004D618A"/>
    <w:rsid w:val="004D700E"/>
    <w:rsid w:val="004E32E2"/>
    <w:rsid w:val="004E3FE3"/>
    <w:rsid w:val="004E7DDA"/>
    <w:rsid w:val="004E7DFB"/>
    <w:rsid w:val="004F565D"/>
    <w:rsid w:val="00500A1C"/>
    <w:rsid w:val="005024F1"/>
    <w:rsid w:val="005029B3"/>
    <w:rsid w:val="005103C1"/>
    <w:rsid w:val="00516DCC"/>
    <w:rsid w:val="00527389"/>
    <w:rsid w:val="00537DBE"/>
    <w:rsid w:val="00543A83"/>
    <w:rsid w:val="00544766"/>
    <w:rsid w:val="0056536D"/>
    <w:rsid w:val="00567903"/>
    <w:rsid w:val="00593004"/>
    <w:rsid w:val="0059716F"/>
    <w:rsid w:val="005A0335"/>
    <w:rsid w:val="005A7484"/>
    <w:rsid w:val="005B1426"/>
    <w:rsid w:val="005C03BA"/>
    <w:rsid w:val="005C048D"/>
    <w:rsid w:val="005D1940"/>
    <w:rsid w:val="00603865"/>
    <w:rsid w:val="00610880"/>
    <w:rsid w:val="0061300B"/>
    <w:rsid w:val="006136F8"/>
    <w:rsid w:val="0062166F"/>
    <w:rsid w:val="00632848"/>
    <w:rsid w:val="006349DC"/>
    <w:rsid w:val="00640EFF"/>
    <w:rsid w:val="00643833"/>
    <w:rsid w:val="00647F5A"/>
    <w:rsid w:val="00672958"/>
    <w:rsid w:val="006816D9"/>
    <w:rsid w:val="0068683A"/>
    <w:rsid w:val="00693C48"/>
    <w:rsid w:val="00695A4F"/>
    <w:rsid w:val="006A1AA7"/>
    <w:rsid w:val="006C3491"/>
    <w:rsid w:val="006C43C6"/>
    <w:rsid w:val="006E0D08"/>
    <w:rsid w:val="006E163A"/>
    <w:rsid w:val="006E4EE2"/>
    <w:rsid w:val="006F43B7"/>
    <w:rsid w:val="006F7FEB"/>
    <w:rsid w:val="00702115"/>
    <w:rsid w:val="0070368E"/>
    <w:rsid w:val="00721179"/>
    <w:rsid w:val="00727B0F"/>
    <w:rsid w:val="00733DE8"/>
    <w:rsid w:val="00740162"/>
    <w:rsid w:val="007424A0"/>
    <w:rsid w:val="007714E1"/>
    <w:rsid w:val="00771CDE"/>
    <w:rsid w:val="00773F3B"/>
    <w:rsid w:val="00774ED8"/>
    <w:rsid w:val="00780C78"/>
    <w:rsid w:val="00781310"/>
    <w:rsid w:val="0078193A"/>
    <w:rsid w:val="007A3999"/>
    <w:rsid w:val="007C2D32"/>
    <w:rsid w:val="007C6FCF"/>
    <w:rsid w:val="007D4FF9"/>
    <w:rsid w:val="007D7612"/>
    <w:rsid w:val="007E0C67"/>
    <w:rsid w:val="007F13CD"/>
    <w:rsid w:val="008013EF"/>
    <w:rsid w:val="0081078C"/>
    <w:rsid w:val="00822FBC"/>
    <w:rsid w:val="00827257"/>
    <w:rsid w:val="00830F12"/>
    <w:rsid w:val="00834B8A"/>
    <w:rsid w:val="0083616F"/>
    <w:rsid w:val="00842677"/>
    <w:rsid w:val="0084391C"/>
    <w:rsid w:val="00855198"/>
    <w:rsid w:val="00862E4F"/>
    <w:rsid w:val="0086631F"/>
    <w:rsid w:val="0088042E"/>
    <w:rsid w:val="00882065"/>
    <w:rsid w:val="008878D1"/>
    <w:rsid w:val="008A0599"/>
    <w:rsid w:val="008A3A82"/>
    <w:rsid w:val="008B49E9"/>
    <w:rsid w:val="008B543E"/>
    <w:rsid w:val="008C09F7"/>
    <w:rsid w:val="008C3C5A"/>
    <w:rsid w:val="008C69AC"/>
    <w:rsid w:val="008C7F8F"/>
    <w:rsid w:val="008D7428"/>
    <w:rsid w:val="008D754D"/>
    <w:rsid w:val="008E2C3E"/>
    <w:rsid w:val="008E32B4"/>
    <w:rsid w:val="008E4CAC"/>
    <w:rsid w:val="008F0A31"/>
    <w:rsid w:val="008F0A84"/>
    <w:rsid w:val="008F2FC1"/>
    <w:rsid w:val="008F3ABE"/>
    <w:rsid w:val="0091069B"/>
    <w:rsid w:val="00911BA3"/>
    <w:rsid w:val="00922C2E"/>
    <w:rsid w:val="00926E3A"/>
    <w:rsid w:val="00933394"/>
    <w:rsid w:val="00941416"/>
    <w:rsid w:val="00943A99"/>
    <w:rsid w:val="00963404"/>
    <w:rsid w:val="0097578C"/>
    <w:rsid w:val="00986BC5"/>
    <w:rsid w:val="00986F30"/>
    <w:rsid w:val="009924B6"/>
    <w:rsid w:val="009A2A9C"/>
    <w:rsid w:val="009D0F9C"/>
    <w:rsid w:val="009D1B51"/>
    <w:rsid w:val="009D372E"/>
    <w:rsid w:val="009E011D"/>
    <w:rsid w:val="009E5293"/>
    <w:rsid w:val="00A163C5"/>
    <w:rsid w:val="00A2125A"/>
    <w:rsid w:val="00A21C14"/>
    <w:rsid w:val="00A270CD"/>
    <w:rsid w:val="00A37DCF"/>
    <w:rsid w:val="00A420F3"/>
    <w:rsid w:val="00A52B0E"/>
    <w:rsid w:val="00A52D96"/>
    <w:rsid w:val="00A53EB0"/>
    <w:rsid w:val="00A60D19"/>
    <w:rsid w:val="00A60E2F"/>
    <w:rsid w:val="00A63870"/>
    <w:rsid w:val="00A66BF4"/>
    <w:rsid w:val="00A66E14"/>
    <w:rsid w:val="00A713FF"/>
    <w:rsid w:val="00A959AF"/>
    <w:rsid w:val="00AA2092"/>
    <w:rsid w:val="00AB6EE1"/>
    <w:rsid w:val="00AC002B"/>
    <w:rsid w:val="00AD1065"/>
    <w:rsid w:val="00AD3978"/>
    <w:rsid w:val="00AD4753"/>
    <w:rsid w:val="00AD5800"/>
    <w:rsid w:val="00AE3796"/>
    <w:rsid w:val="00B00062"/>
    <w:rsid w:val="00B03CD9"/>
    <w:rsid w:val="00B24D84"/>
    <w:rsid w:val="00B30CB2"/>
    <w:rsid w:val="00B30CEF"/>
    <w:rsid w:val="00B41894"/>
    <w:rsid w:val="00B626B4"/>
    <w:rsid w:val="00B81A0C"/>
    <w:rsid w:val="00B864D1"/>
    <w:rsid w:val="00B96D2A"/>
    <w:rsid w:val="00BA67C2"/>
    <w:rsid w:val="00BB08A2"/>
    <w:rsid w:val="00BB446D"/>
    <w:rsid w:val="00BB5648"/>
    <w:rsid w:val="00BB6CC0"/>
    <w:rsid w:val="00BC7799"/>
    <w:rsid w:val="00BE7B66"/>
    <w:rsid w:val="00BF0246"/>
    <w:rsid w:val="00BF5698"/>
    <w:rsid w:val="00C0386C"/>
    <w:rsid w:val="00C102F6"/>
    <w:rsid w:val="00C166C2"/>
    <w:rsid w:val="00C54AE6"/>
    <w:rsid w:val="00C6110B"/>
    <w:rsid w:val="00C750AC"/>
    <w:rsid w:val="00C95536"/>
    <w:rsid w:val="00C97E2F"/>
    <w:rsid w:val="00CA5A0D"/>
    <w:rsid w:val="00CC4BC9"/>
    <w:rsid w:val="00CD49EB"/>
    <w:rsid w:val="00CD536E"/>
    <w:rsid w:val="00CF1690"/>
    <w:rsid w:val="00D20D87"/>
    <w:rsid w:val="00D472CE"/>
    <w:rsid w:val="00D54A10"/>
    <w:rsid w:val="00D74799"/>
    <w:rsid w:val="00D87729"/>
    <w:rsid w:val="00D91D40"/>
    <w:rsid w:val="00D97A24"/>
    <w:rsid w:val="00DA54F6"/>
    <w:rsid w:val="00DB1087"/>
    <w:rsid w:val="00DC00F3"/>
    <w:rsid w:val="00DC1861"/>
    <w:rsid w:val="00DD1C8B"/>
    <w:rsid w:val="00DD258D"/>
    <w:rsid w:val="00DE3124"/>
    <w:rsid w:val="00DE7CCA"/>
    <w:rsid w:val="00DF3DD8"/>
    <w:rsid w:val="00E104A5"/>
    <w:rsid w:val="00E24211"/>
    <w:rsid w:val="00E26A39"/>
    <w:rsid w:val="00E310DE"/>
    <w:rsid w:val="00E33937"/>
    <w:rsid w:val="00E34A97"/>
    <w:rsid w:val="00E45557"/>
    <w:rsid w:val="00E86856"/>
    <w:rsid w:val="00E93F23"/>
    <w:rsid w:val="00EA6F57"/>
    <w:rsid w:val="00EB2697"/>
    <w:rsid w:val="00EB2907"/>
    <w:rsid w:val="00EB543D"/>
    <w:rsid w:val="00ED2494"/>
    <w:rsid w:val="00ED5046"/>
    <w:rsid w:val="00ED7F07"/>
    <w:rsid w:val="00EE0413"/>
    <w:rsid w:val="00EE2194"/>
    <w:rsid w:val="00EE6B90"/>
    <w:rsid w:val="00EE76DF"/>
    <w:rsid w:val="00EF1C9B"/>
    <w:rsid w:val="00F12BD2"/>
    <w:rsid w:val="00F137A8"/>
    <w:rsid w:val="00F154C9"/>
    <w:rsid w:val="00F2526D"/>
    <w:rsid w:val="00F361E9"/>
    <w:rsid w:val="00F44B83"/>
    <w:rsid w:val="00F53BB5"/>
    <w:rsid w:val="00F57CC4"/>
    <w:rsid w:val="00F65E4F"/>
    <w:rsid w:val="00F80E94"/>
    <w:rsid w:val="00F82A4D"/>
    <w:rsid w:val="00F9201B"/>
    <w:rsid w:val="00FB0C20"/>
    <w:rsid w:val="00FB4C10"/>
    <w:rsid w:val="00FB68CA"/>
    <w:rsid w:val="00FC469A"/>
    <w:rsid w:val="00FE1C72"/>
    <w:rsid w:val="00FE4493"/>
    <w:rsid w:val="00FF3A53"/>
    <w:rsid w:val="00FF3F59"/>
    <w:rsid w:val="00FF64DA"/>
    <w:rsid w:val="01085DB3"/>
    <w:rsid w:val="0122335C"/>
    <w:rsid w:val="01306EED"/>
    <w:rsid w:val="014C4AD8"/>
    <w:rsid w:val="01501D46"/>
    <w:rsid w:val="01584E36"/>
    <w:rsid w:val="016E2635"/>
    <w:rsid w:val="01896D9C"/>
    <w:rsid w:val="01B460AF"/>
    <w:rsid w:val="01DE636F"/>
    <w:rsid w:val="01EF3E6B"/>
    <w:rsid w:val="020C49DE"/>
    <w:rsid w:val="02306557"/>
    <w:rsid w:val="0231737C"/>
    <w:rsid w:val="02561CD8"/>
    <w:rsid w:val="0272254E"/>
    <w:rsid w:val="02737FCF"/>
    <w:rsid w:val="0281545D"/>
    <w:rsid w:val="02833999"/>
    <w:rsid w:val="028D6F55"/>
    <w:rsid w:val="02A7508A"/>
    <w:rsid w:val="02AA14B0"/>
    <w:rsid w:val="02AB148D"/>
    <w:rsid w:val="02FB0750"/>
    <w:rsid w:val="030062E0"/>
    <w:rsid w:val="03100C4E"/>
    <w:rsid w:val="03174C9E"/>
    <w:rsid w:val="03521A6A"/>
    <w:rsid w:val="038E6CBD"/>
    <w:rsid w:val="03931A93"/>
    <w:rsid w:val="039C6912"/>
    <w:rsid w:val="03A04504"/>
    <w:rsid w:val="03AE2FA8"/>
    <w:rsid w:val="03B82DB4"/>
    <w:rsid w:val="03BA608D"/>
    <w:rsid w:val="03CD2EC0"/>
    <w:rsid w:val="03D556C2"/>
    <w:rsid w:val="03ED4206"/>
    <w:rsid w:val="03FB4369"/>
    <w:rsid w:val="04095FF3"/>
    <w:rsid w:val="042111AC"/>
    <w:rsid w:val="042D31C7"/>
    <w:rsid w:val="044033C3"/>
    <w:rsid w:val="045B4B82"/>
    <w:rsid w:val="04801C9D"/>
    <w:rsid w:val="049C55CE"/>
    <w:rsid w:val="04A31CF2"/>
    <w:rsid w:val="04AB4EE1"/>
    <w:rsid w:val="04B079C0"/>
    <w:rsid w:val="04B32D4B"/>
    <w:rsid w:val="04D556B6"/>
    <w:rsid w:val="04DA072E"/>
    <w:rsid w:val="04ED64BB"/>
    <w:rsid w:val="04F85131"/>
    <w:rsid w:val="04FB44F0"/>
    <w:rsid w:val="04FD6119"/>
    <w:rsid w:val="050A4ADF"/>
    <w:rsid w:val="053D7FA9"/>
    <w:rsid w:val="05460F39"/>
    <w:rsid w:val="054C5C60"/>
    <w:rsid w:val="05646E14"/>
    <w:rsid w:val="05757EE6"/>
    <w:rsid w:val="057F42B7"/>
    <w:rsid w:val="0599724C"/>
    <w:rsid w:val="06432CDE"/>
    <w:rsid w:val="06560EA7"/>
    <w:rsid w:val="0662098E"/>
    <w:rsid w:val="06924E01"/>
    <w:rsid w:val="06AE44D4"/>
    <w:rsid w:val="06C430A3"/>
    <w:rsid w:val="06D510E5"/>
    <w:rsid w:val="06D611F1"/>
    <w:rsid w:val="06D82E72"/>
    <w:rsid w:val="06EA0BE2"/>
    <w:rsid w:val="06F4702D"/>
    <w:rsid w:val="070F7668"/>
    <w:rsid w:val="07122986"/>
    <w:rsid w:val="071401F2"/>
    <w:rsid w:val="075C6765"/>
    <w:rsid w:val="07935748"/>
    <w:rsid w:val="07A50358"/>
    <w:rsid w:val="07AC2446"/>
    <w:rsid w:val="07EE2B53"/>
    <w:rsid w:val="081747A9"/>
    <w:rsid w:val="082134D2"/>
    <w:rsid w:val="0835619D"/>
    <w:rsid w:val="0856719B"/>
    <w:rsid w:val="08897BCF"/>
    <w:rsid w:val="09146B04"/>
    <w:rsid w:val="09832D8C"/>
    <w:rsid w:val="099441E6"/>
    <w:rsid w:val="0998119B"/>
    <w:rsid w:val="09D63E70"/>
    <w:rsid w:val="0A060784"/>
    <w:rsid w:val="0A174C72"/>
    <w:rsid w:val="0A317D41"/>
    <w:rsid w:val="0A494503"/>
    <w:rsid w:val="0A4F0204"/>
    <w:rsid w:val="0A6660BE"/>
    <w:rsid w:val="0AC42FD5"/>
    <w:rsid w:val="0ACC49A5"/>
    <w:rsid w:val="0AD9290F"/>
    <w:rsid w:val="0ADF3BAF"/>
    <w:rsid w:val="0AF31276"/>
    <w:rsid w:val="0AF70076"/>
    <w:rsid w:val="0B0036A0"/>
    <w:rsid w:val="0B075B1C"/>
    <w:rsid w:val="0B0C3A13"/>
    <w:rsid w:val="0B107DCA"/>
    <w:rsid w:val="0B2352DD"/>
    <w:rsid w:val="0B2A4574"/>
    <w:rsid w:val="0B64047C"/>
    <w:rsid w:val="0B713677"/>
    <w:rsid w:val="0B8D5B75"/>
    <w:rsid w:val="0BE21092"/>
    <w:rsid w:val="0BF110C7"/>
    <w:rsid w:val="0BF962FF"/>
    <w:rsid w:val="0C02686F"/>
    <w:rsid w:val="0C0C783E"/>
    <w:rsid w:val="0C377611"/>
    <w:rsid w:val="0C7A3832"/>
    <w:rsid w:val="0C7C3475"/>
    <w:rsid w:val="0CCA4260"/>
    <w:rsid w:val="0D2D769A"/>
    <w:rsid w:val="0D487C8D"/>
    <w:rsid w:val="0D527784"/>
    <w:rsid w:val="0D593E47"/>
    <w:rsid w:val="0D5A5499"/>
    <w:rsid w:val="0D7A4066"/>
    <w:rsid w:val="0D887A4E"/>
    <w:rsid w:val="0D8B34D3"/>
    <w:rsid w:val="0DA24748"/>
    <w:rsid w:val="0DB66FA8"/>
    <w:rsid w:val="0DEF5BD5"/>
    <w:rsid w:val="0E0B4C7B"/>
    <w:rsid w:val="0E2521D5"/>
    <w:rsid w:val="0E2726DC"/>
    <w:rsid w:val="0E3271C8"/>
    <w:rsid w:val="0E3B20CF"/>
    <w:rsid w:val="0E3F2F18"/>
    <w:rsid w:val="0E4364B5"/>
    <w:rsid w:val="0E4A5CFA"/>
    <w:rsid w:val="0E5F1101"/>
    <w:rsid w:val="0E6C7807"/>
    <w:rsid w:val="0E9B4D35"/>
    <w:rsid w:val="0EAB65BE"/>
    <w:rsid w:val="0EBC281E"/>
    <w:rsid w:val="0EBE49A8"/>
    <w:rsid w:val="0EC15308"/>
    <w:rsid w:val="0ED86366"/>
    <w:rsid w:val="0F0E0E7B"/>
    <w:rsid w:val="0F2C2637"/>
    <w:rsid w:val="0F3C71E6"/>
    <w:rsid w:val="0F4947F4"/>
    <w:rsid w:val="0F5D5EF6"/>
    <w:rsid w:val="0F6D7E0A"/>
    <w:rsid w:val="0F8D4416"/>
    <w:rsid w:val="0FA77264"/>
    <w:rsid w:val="0FBF2D67"/>
    <w:rsid w:val="1028652E"/>
    <w:rsid w:val="103373FE"/>
    <w:rsid w:val="10831DFC"/>
    <w:rsid w:val="10B72CD7"/>
    <w:rsid w:val="10D56889"/>
    <w:rsid w:val="112B0DA9"/>
    <w:rsid w:val="115D7330"/>
    <w:rsid w:val="11625E4A"/>
    <w:rsid w:val="118056AD"/>
    <w:rsid w:val="118415FF"/>
    <w:rsid w:val="11B4247E"/>
    <w:rsid w:val="11C67007"/>
    <w:rsid w:val="11E24223"/>
    <w:rsid w:val="11E94E4F"/>
    <w:rsid w:val="120312CB"/>
    <w:rsid w:val="122222F6"/>
    <w:rsid w:val="1236561A"/>
    <w:rsid w:val="1243323E"/>
    <w:rsid w:val="126A471A"/>
    <w:rsid w:val="12795582"/>
    <w:rsid w:val="12A737DE"/>
    <w:rsid w:val="12B57E8E"/>
    <w:rsid w:val="12C77EC7"/>
    <w:rsid w:val="131E4945"/>
    <w:rsid w:val="13361918"/>
    <w:rsid w:val="13521A3F"/>
    <w:rsid w:val="139C0B28"/>
    <w:rsid w:val="13C76B8C"/>
    <w:rsid w:val="13C77CB1"/>
    <w:rsid w:val="13CC5F18"/>
    <w:rsid w:val="143F4FB0"/>
    <w:rsid w:val="144E5C7D"/>
    <w:rsid w:val="146D35EC"/>
    <w:rsid w:val="147C1364"/>
    <w:rsid w:val="14B3044F"/>
    <w:rsid w:val="14D05EA1"/>
    <w:rsid w:val="14D82EA0"/>
    <w:rsid w:val="14EE47C5"/>
    <w:rsid w:val="14F03FD4"/>
    <w:rsid w:val="14FD5871"/>
    <w:rsid w:val="157F148D"/>
    <w:rsid w:val="15900A55"/>
    <w:rsid w:val="15A00D8F"/>
    <w:rsid w:val="15A140B7"/>
    <w:rsid w:val="15B44341"/>
    <w:rsid w:val="15C139D6"/>
    <w:rsid w:val="15F112F3"/>
    <w:rsid w:val="15F27222"/>
    <w:rsid w:val="15F83AE9"/>
    <w:rsid w:val="163C1051"/>
    <w:rsid w:val="16B245CE"/>
    <w:rsid w:val="16E83978"/>
    <w:rsid w:val="17037751"/>
    <w:rsid w:val="17251C67"/>
    <w:rsid w:val="17424898"/>
    <w:rsid w:val="174A72FF"/>
    <w:rsid w:val="176D2033"/>
    <w:rsid w:val="177C037B"/>
    <w:rsid w:val="17905F72"/>
    <w:rsid w:val="17A04F49"/>
    <w:rsid w:val="17AF212C"/>
    <w:rsid w:val="17B21741"/>
    <w:rsid w:val="17B31D03"/>
    <w:rsid w:val="17B6224F"/>
    <w:rsid w:val="17E01B54"/>
    <w:rsid w:val="17EE3C8C"/>
    <w:rsid w:val="17FC3780"/>
    <w:rsid w:val="18220A21"/>
    <w:rsid w:val="183A5BC6"/>
    <w:rsid w:val="183F2843"/>
    <w:rsid w:val="184C08D1"/>
    <w:rsid w:val="18547E87"/>
    <w:rsid w:val="185844E1"/>
    <w:rsid w:val="18874D4D"/>
    <w:rsid w:val="18976A02"/>
    <w:rsid w:val="18A66BE3"/>
    <w:rsid w:val="18B50AF3"/>
    <w:rsid w:val="18C374D2"/>
    <w:rsid w:val="18C8106B"/>
    <w:rsid w:val="18D3131B"/>
    <w:rsid w:val="18E8317F"/>
    <w:rsid w:val="190E2BA8"/>
    <w:rsid w:val="194158EE"/>
    <w:rsid w:val="19720E17"/>
    <w:rsid w:val="198343D1"/>
    <w:rsid w:val="19A45A55"/>
    <w:rsid w:val="19CC509C"/>
    <w:rsid w:val="19E021E7"/>
    <w:rsid w:val="19EC091D"/>
    <w:rsid w:val="1A1D6845"/>
    <w:rsid w:val="1A2808F3"/>
    <w:rsid w:val="1A2A60FD"/>
    <w:rsid w:val="1A364EE1"/>
    <w:rsid w:val="1A580328"/>
    <w:rsid w:val="1A7C75FC"/>
    <w:rsid w:val="1AA90102"/>
    <w:rsid w:val="1AAA2167"/>
    <w:rsid w:val="1AB54C61"/>
    <w:rsid w:val="1AB737EB"/>
    <w:rsid w:val="1ACE1414"/>
    <w:rsid w:val="1AD60E1C"/>
    <w:rsid w:val="1AE95744"/>
    <w:rsid w:val="1AF7152D"/>
    <w:rsid w:val="1B0371E5"/>
    <w:rsid w:val="1B266643"/>
    <w:rsid w:val="1B533EB2"/>
    <w:rsid w:val="1B6817AB"/>
    <w:rsid w:val="1B8E5D3A"/>
    <w:rsid w:val="1B902823"/>
    <w:rsid w:val="1B91415B"/>
    <w:rsid w:val="1BAF2EC9"/>
    <w:rsid w:val="1BD6429B"/>
    <w:rsid w:val="1BDD5BF1"/>
    <w:rsid w:val="1BE45AE2"/>
    <w:rsid w:val="1BE73E8F"/>
    <w:rsid w:val="1C012E0E"/>
    <w:rsid w:val="1C0D1A9D"/>
    <w:rsid w:val="1C2174D2"/>
    <w:rsid w:val="1C5204A4"/>
    <w:rsid w:val="1C7923D9"/>
    <w:rsid w:val="1C9A3894"/>
    <w:rsid w:val="1CA91525"/>
    <w:rsid w:val="1CC05B0E"/>
    <w:rsid w:val="1CC375FF"/>
    <w:rsid w:val="1CC8673E"/>
    <w:rsid w:val="1CEA7065"/>
    <w:rsid w:val="1D035CB1"/>
    <w:rsid w:val="1D107051"/>
    <w:rsid w:val="1D3B3051"/>
    <w:rsid w:val="1D5B7C7E"/>
    <w:rsid w:val="1D6462F7"/>
    <w:rsid w:val="1D6E08AA"/>
    <w:rsid w:val="1DA40F4D"/>
    <w:rsid w:val="1DBD65F6"/>
    <w:rsid w:val="1DC072BF"/>
    <w:rsid w:val="1DCA1E3D"/>
    <w:rsid w:val="1DCF38FE"/>
    <w:rsid w:val="1E2552E0"/>
    <w:rsid w:val="1E4A0AB9"/>
    <w:rsid w:val="1E5224F7"/>
    <w:rsid w:val="1E580C84"/>
    <w:rsid w:val="1E9702FE"/>
    <w:rsid w:val="1E9A0AD5"/>
    <w:rsid w:val="1E9A4E70"/>
    <w:rsid w:val="1EC54DED"/>
    <w:rsid w:val="1EC81AF9"/>
    <w:rsid w:val="1ECD260E"/>
    <w:rsid w:val="1ECF3483"/>
    <w:rsid w:val="1EE56872"/>
    <w:rsid w:val="1F161ABA"/>
    <w:rsid w:val="1F2122A5"/>
    <w:rsid w:val="1F2E0AF6"/>
    <w:rsid w:val="1F4130CD"/>
    <w:rsid w:val="1F591495"/>
    <w:rsid w:val="1F8E079E"/>
    <w:rsid w:val="1F900A96"/>
    <w:rsid w:val="1FC41552"/>
    <w:rsid w:val="1FDB6EE7"/>
    <w:rsid w:val="1FFA5636"/>
    <w:rsid w:val="200A2302"/>
    <w:rsid w:val="202C55F1"/>
    <w:rsid w:val="203A32FD"/>
    <w:rsid w:val="20677A20"/>
    <w:rsid w:val="207501EE"/>
    <w:rsid w:val="209F234F"/>
    <w:rsid w:val="20B43F54"/>
    <w:rsid w:val="20B72B6F"/>
    <w:rsid w:val="20BF4A63"/>
    <w:rsid w:val="20CA2F8A"/>
    <w:rsid w:val="20EC5C9B"/>
    <w:rsid w:val="21293A41"/>
    <w:rsid w:val="21403ED0"/>
    <w:rsid w:val="214B4289"/>
    <w:rsid w:val="21631A0F"/>
    <w:rsid w:val="216C1277"/>
    <w:rsid w:val="218C078B"/>
    <w:rsid w:val="21AF1742"/>
    <w:rsid w:val="21BE3D19"/>
    <w:rsid w:val="21D9292F"/>
    <w:rsid w:val="21FC3D51"/>
    <w:rsid w:val="221827CC"/>
    <w:rsid w:val="22B84A11"/>
    <w:rsid w:val="22C94B57"/>
    <w:rsid w:val="22DA32A4"/>
    <w:rsid w:val="22F25198"/>
    <w:rsid w:val="22FB18B1"/>
    <w:rsid w:val="23120D0D"/>
    <w:rsid w:val="23147877"/>
    <w:rsid w:val="23304FFB"/>
    <w:rsid w:val="233F1BE5"/>
    <w:rsid w:val="234A05BB"/>
    <w:rsid w:val="234F0976"/>
    <w:rsid w:val="234F1483"/>
    <w:rsid w:val="236242D8"/>
    <w:rsid w:val="23825659"/>
    <w:rsid w:val="23950202"/>
    <w:rsid w:val="23A123E9"/>
    <w:rsid w:val="23A70BD1"/>
    <w:rsid w:val="23D76607"/>
    <w:rsid w:val="240255E0"/>
    <w:rsid w:val="24093A8F"/>
    <w:rsid w:val="24160420"/>
    <w:rsid w:val="245B548E"/>
    <w:rsid w:val="2466203A"/>
    <w:rsid w:val="248E337F"/>
    <w:rsid w:val="24AA2CE6"/>
    <w:rsid w:val="24C2358A"/>
    <w:rsid w:val="24DF0E32"/>
    <w:rsid w:val="24EC7A9E"/>
    <w:rsid w:val="24FC1A46"/>
    <w:rsid w:val="24FD7CD7"/>
    <w:rsid w:val="25001A95"/>
    <w:rsid w:val="25207D76"/>
    <w:rsid w:val="254A4202"/>
    <w:rsid w:val="258438B0"/>
    <w:rsid w:val="25893E04"/>
    <w:rsid w:val="258A7F2B"/>
    <w:rsid w:val="25A25E44"/>
    <w:rsid w:val="25A659B0"/>
    <w:rsid w:val="25A73CB3"/>
    <w:rsid w:val="25AA1D32"/>
    <w:rsid w:val="25F2714B"/>
    <w:rsid w:val="262E429B"/>
    <w:rsid w:val="263774DE"/>
    <w:rsid w:val="2645146E"/>
    <w:rsid w:val="26640D36"/>
    <w:rsid w:val="26683704"/>
    <w:rsid w:val="266B0E77"/>
    <w:rsid w:val="266C77B9"/>
    <w:rsid w:val="26976F28"/>
    <w:rsid w:val="26EB0F8C"/>
    <w:rsid w:val="26EC11F6"/>
    <w:rsid w:val="271B447C"/>
    <w:rsid w:val="271F57D2"/>
    <w:rsid w:val="272A3F33"/>
    <w:rsid w:val="27401255"/>
    <w:rsid w:val="274A00C6"/>
    <w:rsid w:val="2758366D"/>
    <w:rsid w:val="27915CAC"/>
    <w:rsid w:val="279D7596"/>
    <w:rsid w:val="27A37BA6"/>
    <w:rsid w:val="27C74C59"/>
    <w:rsid w:val="27DF1C22"/>
    <w:rsid w:val="28087109"/>
    <w:rsid w:val="28334839"/>
    <w:rsid w:val="28391282"/>
    <w:rsid w:val="287D4970"/>
    <w:rsid w:val="28916225"/>
    <w:rsid w:val="28B842CE"/>
    <w:rsid w:val="28C2272D"/>
    <w:rsid w:val="28C51687"/>
    <w:rsid w:val="28CB32C4"/>
    <w:rsid w:val="28DC6093"/>
    <w:rsid w:val="29021E33"/>
    <w:rsid w:val="2907423F"/>
    <w:rsid w:val="29147779"/>
    <w:rsid w:val="292C5FA0"/>
    <w:rsid w:val="296C1C49"/>
    <w:rsid w:val="29881018"/>
    <w:rsid w:val="29A5183B"/>
    <w:rsid w:val="29B66A61"/>
    <w:rsid w:val="29B83318"/>
    <w:rsid w:val="29C26B2F"/>
    <w:rsid w:val="2A0337A5"/>
    <w:rsid w:val="2A16186B"/>
    <w:rsid w:val="2A240BD4"/>
    <w:rsid w:val="2A264A4E"/>
    <w:rsid w:val="2A45688C"/>
    <w:rsid w:val="2A536636"/>
    <w:rsid w:val="2A7E7F8E"/>
    <w:rsid w:val="2A8A577E"/>
    <w:rsid w:val="2A90430D"/>
    <w:rsid w:val="2AA51EC0"/>
    <w:rsid w:val="2AB567B9"/>
    <w:rsid w:val="2AC13F60"/>
    <w:rsid w:val="2AC30899"/>
    <w:rsid w:val="2AC6131E"/>
    <w:rsid w:val="2AC864D4"/>
    <w:rsid w:val="2AD469A6"/>
    <w:rsid w:val="2ADD57CC"/>
    <w:rsid w:val="2AF857FC"/>
    <w:rsid w:val="2B996BB8"/>
    <w:rsid w:val="2BA1570B"/>
    <w:rsid w:val="2BD01246"/>
    <w:rsid w:val="2BD35AA9"/>
    <w:rsid w:val="2C01178B"/>
    <w:rsid w:val="2C0F4DEB"/>
    <w:rsid w:val="2C526B54"/>
    <w:rsid w:val="2C7F47A9"/>
    <w:rsid w:val="2C8442EC"/>
    <w:rsid w:val="2CB953C4"/>
    <w:rsid w:val="2CBC1417"/>
    <w:rsid w:val="2CBC2C5C"/>
    <w:rsid w:val="2CDD343B"/>
    <w:rsid w:val="2CF0042B"/>
    <w:rsid w:val="2D206296"/>
    <w:rsid w:val="2D2175B3"/>
    <w:rsid w:val="2D250AB0"/>
    <w:rsid w:val="2D301F43"/>
    <w:rsid w:val="2D4B0108"/>
    <w:rsid w:val="2D7004F3"/>
    <w:rsid w:val="2D8706DD"/>
    <w:rsid w:val="2D8B518E"/>
    <w:rsid w:val="2D98170C"/>
    <w:rsid w:val="2D9B046D"/>
    <w:rsid w:val="2DD2663F"/>
    <w:rsid w:val="2DE432EB"/>
    <w:rsid w:val="2DFB09E0"/>
    <w:rsid w:val="2DFB6822"/>
    <w:rsid w:val="2DFF6D23"/>
    <w:rsid w:val="2E1C3A2D"/>
    <w:rsid w:val="2E316729"/>
    <w:rsid w:val="2E561CD1"/>
    <w:rsid w:val="2E57311D"/>
    <w:rsid w:val="2E5865C8"/>
    <w:rsid w:val="2E740878"/>
    <w:rsid w:val="2E8D63F6"/>
    <w:rsid w:val="2E8E4763"/>
    <w:rsid w:val="2EC93D6F"/>
    <w:rsid w:val="2EE20884"/>
    <w:rsid w:val="2EE4631B"/>
    <w:rsid w:val="2F2F35A1"/>
    <w:rsid w:val="2F3D670C"/>
    <w:rsid w:val="2F450E97"/>
    <w:rsid w:val="2F783473"/>
    <w:rsid w:val="2F7C42C7"/>
    <w:rsid w:val="2F933B37"/>
    <w:rsid w:val="2FA409B0"/>
    <w:rsid w:val="2FD33637"/>
    <w:rsid w:val="2FE92F83"/>
    <w:rsid w:val="30396761"/>
    <w:rsid w:val="3067681B"/>
    <w:rsid w:val="306E06A5"/>
    <w:rsid w:val="30814441"/>
    <w:rsid w:val="30823A83"/>
    <w:rsid w:val="308A4E8E"/>
    <w:rsid w:val="308E438B"/>
    <w:rsid w:val="30A2158D"/>
    <w:rsid w:val="30A570DA"/>
    <w:rsid w:val="30E1393B"/>
    <w:rsid w:val="30E71C81"/>
    <w:rsid w:val="3113013C"/>
    <w:rsid w:val="31160D5B"/>
    <w:rsid w:val="311A48C3"/>
    <w:rsid w:val="315266CC"/>
    <w:rsid w:val="317313DD"/>
    <w:rsid w:val="31A52627"/>
    <w:rsid w:val="31A536C4"/>
    <w:rsid w:val="31B13CC3"/>
    <w:rsid w:val="31B837BE"/>
    <w:rsid w:val="31BD041F"/>
    <w:rsid w:val="3200545A"/>
    <w:rsid w:val="32755C88"/>
    <w:rsid w:val="32B21F78"/>
    <w:rsid w:val="32CA47DD"/>
    <w:rsid w:val="32DF7CB0"/>
    <w:rsid w:val="330435F0"/>
    <w:rsid w:val="331837AE"/>
    <w:rsid w:val="332F7A66"/>
    <w:rsid w:val="334A33AA"/>
    <w:rsid w:val="335275AF"/>
    <w:rsid w:val="336C3184"/>
    <w:rsid w:val="337A0533"/>
    <w:rsid w:val="33823074"/>
    <w:rsid w:val="33873AA7"/>
    <w:rsid w:val="33A3434E"/>
    <w:rsid w:val="33DA5478"/>
    <w:rsid w:val="33F02C59"/>
    <w:rsid w:val="34055D32"/>
    <w:rsid w:val="34541021"/>
    <w:rsid w:val="34555CF0"/>
    <w:rsid w:val="346A52E7"/>
    <w:rsid w:val="34AC3640"/>
    <w:rsid w:val="34AD6D0E"/>
    <w:rsid w:val="34C466AC"/>
    <w:rsid w:val="34EB6C53"/>
    <w:rsid w:val="34F25F39"/>
    <w:rsid w:val="35055111"/>
    <w:rsid w:val="352F3273"/>
    <w:rsid w:val="353831EE"/>
    <w:rsid w:val="355713C8"/>
    <w:rsid w:val="358417C1"/>
    <w:rsid w:val="358A3277"/>
    <w:rsid w:val="35902D5D"/>
    <w:rsid w:val="359A4F4C"/>
    <w:rsid w:val="35A92957"/>
    <w:rsid w:val="35BE7445"/>
    <w:rsid w:val="35C007ED"/>
    <w:rsid w:val="35CB5F52"/>
    <w:rsid w:val="35CC705E"/>
    <w:rsid w:val="36061DF4"/>
    <w:rsid w:val="361C362D"/>
    <w:rsid w:val="36286BAA"/>
    <w:rsid w:val="36483C9A"/>
    <w:rsid w:val="36690E83"/>
    <w:rsid w:val="367E0EC6"/>
    <w:rsid w:val="36940450"/>
    <w:rsid w:val="36A1351F"/>
    <w:rsid w:val="36FA3459"/>
    <w:rsid w:val="371C47E5"/>
    <w:rsid w:val="372D5BDA"/>
    <w:rsid w:val="37513744"/>
    <w:rsid w:val="3756381C"/>
    <w:rsid w:val="376968C7"/>
    <w:rsid w:val="378A2480"/>
    <w:rsid w:val="37CD641F"/>
    <w:rsid w:val="380C7763"/>
    <w:rsid w:val="382C15C1"/>
    <w:rsid w:val="38343BB3"/>
    <w:rsid w:val="3862297E"/>
    <w:rsid w:val="388E1FB8"/>
    <w:rsid w:val="388F0D72"/>
    <w:rsid w:val="38A74DD7"/>
    <w:rsid w:val="38AB527F"/>
    <w:rsid w:val="38C057E6"/>
    <w:rsid w:val="38DF1509"/>
    <w:rsid w:val="38F25BBC"/>
    <w:rsid w:val="3907543B"/>
    <w:rsid w:val="390F6B8A"/>
    <w:rsid w:val="3943518E"/>
    <w:rsid w:val="39472539"/>
    <w:rsid w:val="39547A2D"/>
    <w:rsid w:val="3960435B"/>
    <w:rsid w:val="39A33235"/>
    <w:rsid w:val="3A09439B"/>
    <w:rsid w:val="3A1C0A3F"/>
    <w:rsid w:val="3A5633D9"/>
    <w:rsid w:val="3A59528D"/>
    <w:rsid w:val="3A75367A"/>
    <w:rsid w:val="3AA402E5"/>
    <w:rsid w:val="3B087F33"/>
    <w:rsid w:val="3B57296E"/>
    <w:rsid w:val="3B6227AA"/>
    <w:rsid w:val="3B7134A0"/>
    <w:rsid w:val="3B73086D"/>
    <w:rsid w:val="3B9576E3"/>
    <w:rsid w:val="3B967BC8"/>
    <w:rsid w:val="3BA93C5D"/>
    <w:rsid w:val="3BB211B5"/>
    <w:rsid w:val="3BFC0F34"/>
    <w:rsid w:val="3C0B53C3"/>
    <w:rsid w:val="3C3246F1"/>
    <w:rsid w:val="3C5C3400"/>
    <w:rsid w:val="3C661481"/>
    <w:rsid w:val="3CBA151E"/>
    <w:rsid w:val="3CC376E4"/>
    <w:rsid w:val="3CC44DED"/>
    <w:rsid w:val="3CCE722F"/>
    <w:rsid w:val="3CD515E6"/>
    <w:rsid w:val="3CD84534"/>
    <w:rsid w:val="3CE746BD"/>
    <w:rsid w:val="3CFC4D68"/>
    <w:rsid w:val="3CFF3773"/>
    <w:rsid w:val="3D1D6D8D"/>
    <w:rsid w:val="3D40294C"/>
    <w:rsid w:val="3D4F4483"/>
    <w:rsid w:val="3D6350DC"/>
    <w:rsid w:val="3D6F07C2"/>
    <w:rsid w:val="3D7D2B3C"/>
    <w:rsid w:val="3D825AFB"/>
    <w:rsid w:val="3D926D0B"/>
    <w:rsid w:val="3D9D0E49"/>
    <w:rsid w:val="3DBE263E"/>
    <w:rsid w:val="3DC34C2A"/>
    <w:rsid w:val="3DD67878"/>
    <w:rsid w:val="3E2367EE"/>
    <w:rsid w:val="3E8E5C8D"/>
    <w:rsid w:val="3EB908C4"/>
    <w:rsid w:val="3EEB1C1B"/>
    <w:rsid w:val="3F240109"/>
    <w:rsid w:val="3F4E22CE"/>
    <w:rsid w:val="3F830D86"/>
    <w:rsid w:val="3FBC1162"/>
    <w:rsid w:val="3FD07B7C"/>
    <w:rsid w:val="3FF70842"/>
    <w:rsid w:val="4002680F"/>
    <w:rsid w:val="402B3F87"/>
    <w:rsid w:val="406C44AE"/>
    <w:rsid w:val="407761AA"/>
    <w:rsid w:val="408662F7"/>
    <w:rsid w:val="40C5080C"/>
    <w:rsid w:val="40E55A1E"/>
    <w:rsid w:val="40ED5A36"/>
    <w:rsid w:val="41045BCB"/>
    <w:rsid w:val="41075B41"/>
    <w:rsid w:val="410855F7"/>
    <w:rsid w:val="413F3D81"/>
    <w:rsid w:val="4159386A"/>
    <w:rsid w:val="4171252F"/>
    <w:rsid w:val="41745499"/>
    <w:rsid w:val="417963C3"/>
    <w:rsid w:val="41A17F89"/>
    <w:rsid w:val="41A505D9"/>
    <w:rsid w:val="41A8498E"/>
    <w:rsid w:val="41F257F7"/>
    <w:rsid w:val="41FD5BBD"/>
    <w:rsid w:val="421C3A1E"/>
    <w:rsid w:val="42256B1B"/>
    <w:rsid w:val="4234713F"/>
    <w:rsid w:val="42412501"/>
    <w:rsid w:val="424B5183"/>
    <w:rsid w:val="424F3132"/>
    <w:rsid w:val="42714CDE"/>
    <w:rsid w:val="427C7307"/>
    <w:rsid w:val="42922BCF"/>
    <w:rsid w:val="42927AE8"/>
    <w:rsid w:val="42AB38F5"/>
    <w:rsid w:val="42B8565A"/>
    <w:rsid w:val="42C14262"/>
    <w:rsid w:val="42C45C56"/>
    <w:rsid w:val="42C75DBE"/>
    <w:rsid w:val="42E8502F"/>
    <w:rsid w:val="42EF70CD"/>
    <w:rsid w:val="431E1514"/>
    <w:rsid w:val="43213BB1"/>
    <w:rsid w:val="43343C00"/>
    <w:rsid w:val="43446A2F"/>
    <w:rsid w:val="435307D2"/>
    <w:rsid w:val="43633831"/>
    <w:rsid w:val="437A5DEB"/>
    <w:rsid w:val="438073ED"/>
    <w:rsid w:val="43A03214"/>
    <w:rsid w:val="43A67949"/>
    <w:rsid w:val="43BC10A5"/>
    <w:rsid w:val="43D97158"/>
    <w:rsid w:val="43E31897"/>
    <w:rsid w:val="440352F0"/>
    <w:rsid w:val="440F771C"/>
    <w:rsid w:val="444146BF"/>
    <w:rsid w:val="448637DF"/>
    <w:rsid w:val="44874369"/>
    <w:rsid w:val="44892608"/>
    <w:rsid w:val="44A21739"/>
    <w:rsid w:val="44B90D8B"/>
    <w:rsid w:val="44C725A5"/>
    <w:rsid w:val="44CA1D6A"/>
    <w:rsid w:val="45302A07"/>
    <w:rsid w:val="45610575"/>
    <w:rsid w:val="45986AD2"/>
    <w:rsid w:val="45B87C90"/>
    <w:rsid w:val="45C9754A"/>
    <w:rsid w:val="45CA04AE"/>
    <w:rsid w:val="45E23EF8"/>
    <w:rsid w:val="46105DE2"/>
    <w:rsid w:val="46290A90"/>
    <w:rsid w:val="465A4D9E"/>
    <w:rsid w:val="465B01CC"/>
    <w:rsid w:val="46C174F3"/>
    <w:rsid w:val="46FA5764"/>
    <w:rsid w:val="47281DAE"/>
    <w:rsid w:val="47331F67"/>
    <w:rsid w:val="473C12D6"/>
    <w:rsid w:val="47497808"/>
    <w:rsid w:val="47697DFD"/>
    <w:rsid w:val="47C05BBD"/>
    <w:rsid w:val="47C54C28"/>
    <w:rsid w:val="47D1086D"/>
    <w:rsid w:val="47D210D2"/>
    <w:rsid w:val="47D376EA"/>
    <w:rsid w:val="47E12E1E"/>
    <w:rsid w:val="47ED3F98"/>
    <w:rsid w:val="48102D43"/>
    <w:rsid w:val="48182F5C"/>
    <w:rsid w:val="48215A1C"/>
    <w:rsid w:val="482F0382"/>
    <w:rsid w:val="48356BC7"/>
    <w:rsid w:val="487054E7"/>
    <w:rsid w:val="487B4968"/>
    <w:rsid w:val="488C089B"/>
    <w:rsid w:val="48A92698"/>
    <w:rsid w:val="48B334A1"/>
    <w:rsid w:val="48D13535"/>
    <w:rsid w:val="48F31D14"/>
    <w:rsid w:val="490559BD"/>
    <w:rsid w:val="491166BF"/>
    <w:rsid w:val="491368A3"/>
    <w:rsid w:val="494B28C1"/>
    <w:rsid w:val="495A6153"/>
    <w:rsid w:val="49943126"/>
    <w:rsid w:val="4997367A"/>
    <w:rsid w:val="49A93F1E"/>
    <w:rsid w:val="49B14F4B"/>
    <w:rsid w:val="49C865A3"/>
    <w:rsid w:val="49D36047"/>
    <w:rsid w:val="49F9776A"/>
    <w:rsid w:val="49FE2C9F"/>
    <w:rsid w:val="4A1B07C4"/>
    <w:rsid w:val="4A314C25"/>
    <w:rsid w:val="4A3A2BCA"/>
    <w:rsid w:val="4A530B42"/>
    <w:rsid w:val="4A6651EB"/>
    <w:rsid w:val="4A88034D"/>
    <w:rsid w:val="4A8D6CB0"/>
    <w:rsid w:val="4ADA5AB5"/>
    <w:rsid w:val="4ADD57FF"/>
    <w:rsid w:val="4B247654"/>
    <w:rsid w:val="4B61134B"/>
    <w:rsid w:val="4B7C1692"/>
    <w:rsid w:val="4B9C6107"/>
    <w:rsid w:val="4BA47D87"/>
    <w:rsid w:val="4BAA00FD"/>
    <w:rsid w:val="4BAC1EBC"/>
    <w:rsid w:val="4BAE42D1"/>
    <w:rsid w:val="4BB33226"/>
    <w:rsid w:val="4BB94F7A"/>
    <w:rsid w:val="4BBB198A"/>
    <w:rsid w:val="4BD64871"/>
    <w:rsid w:val="4BD73DFB"/>
    <w:rsid w:val="4BE12FB0"/>
    <w:rsid w:val="4BEC55DA"/>
    <w:rsid w:val="4C5278AF"/>
    <w:rsid w:val="4CA408D6"/>
    <w:rsid w:val="4CDB6BC1"/>
    <w:rsid w:val="4CE42BFE"/>
    <w:rsid w:val="4CE627CE"/>
    <w:rsid w:val="4CF2517C"/>
    <w:rsid w:val="4CF54936"/>
    <w:rsid w:val="4D0D19D9"/>
    <w:rsid w:val="4D461573"/>
    <w:rsid w:val="4D5415CE"/>
    <w:rsid w:val="4D5C198A"/>
    <w:rsid w:val="4D5C6D36"/>
    <w:rsid w:val="4D6C4838"/>
    <w:rsid w:val="4D79343F"/>
    <w:rsid w:val="4D92027E"/>
    <w:rsid w:val="4D9D699E"/>
    <w:rsid w:val="4DA537D5"/>
    <w:rsid w:val="4DEE5A5D"/>
    <w:rsid w:val="4E0F635B"/>
    <w:rsid w:val="4E11058A"/>
    <w:rsid w:val="4E18537E"/>
    <w:rsid w:val="4E2B3632"/>
    <w:rsid w:val="4E3E5387"/>
    <w:rsid w:val="4E537FAC"/>
    <w:rsid w:val="4E6866FD"/>
    <w:rsid w:val="4E7220EC"/>
    <w:rsid w:val="4E907FFB"/>
    <w:rsid w:val="4EA04D5C"/>
    <w:rsid w:val="4EA275FC"/>
    <w:rsid w:val="4EA306E3"/>
    <w:rsid w:val="4ECA79F4"/>
    <w:rsid w:val="4EED1C78"/>
    <w:rsid w:val="4F03745D"/>
    <w:rsid w:val="4F1C53B1"/>
    <w:rsid w:val="4F2F6482"/>
    <w:rsid w:val="4F3C6D22"/>
    <w:rsid w:val="4F3F71FE"/>
    <w:rsid w:val="4F7D532D"/>
    <w:rsid w:val="4F842C0B"/>
    <w:rsid w:val="4F865DB1"/>
    <w:rsid w:val="4F8B0E43"/>
    <w:rsid w:val="4FAC4911"/>
    <w:rsid w:val="4FD45C2D"/>
    <w:rsid w:val="4FD56832"/>
    <w:rsid w:val="4FE704A6"/>
    <w:rsid w:val="4FF66961"/>
    <w:rsid w:val="501C12D4"/>
    <w:rsid w:val="502A7991"/>
    <w:rsid w:val="50500BA7"/>
    <w:rsid w:val="50690247"/>
    <w:rsid w:val="506A70A9"/>
    <w:rsid w:val="508068F0"/>
    <w:rsid w:val="50986942"/>
    <w:rsid w:val="509B6BAA"/>
    <w:rsid w:val="50C807CA"/>
    <w:rsid w:val="50D95515"/>
    <w:rsid w:val="510D288F"/>
    <w:rsid w:val="51117F91"/>
    <w:rsid w:val="513740E8"/>
    <w:rsid w:val="514D1E85"/>
    <w:rsid w:val="516B168B"/>
    <w:rsid w:val="51916BDF"/>
    <w:rsid w:val="51AE74C1"/>
    <w:rsid w:val="51C93C6C"/>
    <w:rsid w:val="520553A2"/>
    <w:rsid w:val="52151E57"/>
    <w:rsid w:val="5242146F"/>
    <w:rsid w:val="525B33EA"/>
    <w:rsid w:val="52685020"/>
    <w:rsid w:val="5290440E"/>
    <w:rsid w:val="52921A89"/>
    <w:rsid w:val="52A57C9A"/>
    <w:rsid w:val="52E509ED"/>
    <w:rsid w:val="5302650E"/>
    <w:rsid w:val="53277046"/>
    <w:rsid w:val="535365CC"/>
    <w:rsid w:val="535639DD"/>
    <w:rsid w:val="535E76B4"/>
    <w:rsid w:val="53662402"/>
    <w:rsid w:val="537A6F06"/>
    <w:rsid w:val="53926BF6"/>
    <w:rsid w:val="53AC7FC9"/>
    <w:rsid w:val="53B66DA6"/>
    <w:rsid w:val="53E428D7"/>
    <w:rsid w:val="53E97866"/>
    <w:rsid w:val="53F47798"/>
    <w:rsid w:val="53FD44CF"/>
    <w:rsid w:val="541E42ED"/>
    <w:rsid w:val="54281E36"/>
    <w:rsid w:val="542A3DD9"/>
    <w:rsid w:val="544417F9"/>
    <w:rsid w:val="545F5CDA"/>
    <w:rsid w:val="54610554"/>
    <w:rsid w:val="546D5AD8"/>
    <w:rsid w:val="547A3CB0"/>
    <w:rsid w:val="54A345ED"/>
    <w:rsid w:val="54F14B88"/>
    <w:rsid w:val="54F27082"/>
    <w:rsid w:val="550333A1"/>
    <w:rsid w:val="551F6DB3"/>
    <w:rsid w:val="5540045C"/>
    <w:rsid w:val="55503A00"/>
    <w:rsid w:val="556779FD"/>
    <w:rsid w:val="55801207"/>
    <w:rsid w:val="55947AFD"/>
    <w:rsid w:val="559F0F45"/>
    <w:rsid w:val="55B17A75"/>
    <w:rsid w:val="56052305"/>
    <w:rsid w:val="5620726D"/>
    <w:rsid w:val="56227B4E"/>
    <w:rsid w:val="562C7081"/>
    <w:rsid w:val="563E6B31"/>
    <w:rsid w:val="56665210"/>
    <w:rsid w:val="566F601D"/>
    <w:rsid w:val="56812DE3"/>
    <w:rsid w:val="5695532D"/>
    <w:rsid w:val="56B7310D"/>
    <w:rsid w:val="56B86A09"/>
    <w:rsid w:val="57556438"/>
    <w:rsid w:val="576F3E86"/>
    <w:rsid w:val="578C5EC4"/>
    <w:rsid w:val="57A72175"/>
    <w:rsid w:val="57B55186"/>
    <w:rsid w:val="57D12BFB"/>
    <w:rsid w:val="57E352AD"/>
    <w:rsid w:val="57FA5954"/>
    <w:rsid w:val="582B2419"/>
    <w:rsid w:val="583A6A5A"/>
    <w:rsid w:val="583C04BC"/>
    <w:rsid w:val="585C3B98"/>
    <w:rsid w:val="588304AC"/>
    <w:rsid w:val="588703E7"/>
    <w:rsid w:val="58DC02CB"/>
    <w:rsid w:val="58DC6C89"/>
    <w:rsid w:val="58EB4280"/>
    <w:rsid w:val="58F81DE1"/>
    <w:rsid w:val="58FF5632"/>
    <w:rsid w:val="591273A7"/>
    <w:rsid w:val="592E109B"/>
    <w:rsid w:val="593D4BC0"/>
    <w:rsid w:val="59473B05"/>
    <w:rsid w:val="59732F2E"/>
    <w:rsid w:val="598500D1"/>
    <w:rsid w:val="59AB40F1"/>
    <w:rsid w:val="59EA1B1D"/>
    <w:rsid w:val="5A2728B5"/>
    <w:rsid w:val="5A2B4AB4"/>
    <w:rsid w:val="5A2C0C4B"/>
    <w:rsid w:val="5A3025C5"/>
    <w:rsid w:val="5A5B7190"/>
    <w:rsid w:val="5A833731"/>
    <w:rsid w:val="5AA34DE9"/>
    <w:rsid w:val="5AF534E0"/>
    <w:rsid w:val="5AFB0626"/>
    <w:rsid w:val="5B04654C"/>
    <w:rsid w:val="5B175642"/>
    <w:rsid w:val="5B52183E"/>
    <w:rsid w:val="5B7430A4"/>
    <w:rsid w:val="5B7943D1"/>
    <w:rsid w:val="5B8F2FB6"/>
    <w:rsid w:val="5B920704"/>
    <w:rsid w:val="5B95593D"/>
    <w:rsid w:val="5BB62CAA"/>
    <w:rsid w:val="5BCD4426"/>
    <w:rsid w:val="5BD26649"/>
    <w:rsid w:val="5C1A4680"/>
    <w:rsid w:val="5C2C4017"/>
    <w:rsid w:val="5C4676FA"/>
    <w:rsid w:val="5C5C5198"/>
    <w:rsid w:val="5C5D1EFC"/>
    <w:rsid w:val="5C75073D"/>
    <w:rsid w:val="5CB26973"/>
    <w:rsid w:val="5CC749F6"/>
    <w:rsid w:val="5CE7648B"/>
    <w:rsid w:val="5D296803"/>
    <w:rsid w:val="5D301BC5"/>
    <w:rsid w:val="5D5E26FA"/>
    <w:rsid w:val="5D612022"/>
    <w:rsid w:val="5D953361"/>
    <w:rsid w:val="5DA71393"/>
    <w:rsid w:val="5DBE0692"/>
    <w:rsid w:val="5DCD2D5E"/>
    <w:rsid w:val="5DD32CAC"/>
    <w:rsid w:val="5DF26E20"/>
    <w:rsid w:val="5E1B2DC2"/>
    <w:rsid w:val="5E207DD8"/>
    <w:rsid w:val="5E45373B"/>
    <w:rsid w:val="5E4A3C3A"/>
    <w:rsid w:val="5E7E6EA8"/>
    <w:rsid w:val="5E9810B4"/>
    <w:rsid w:val="5E986422"/>
    <w:rsid w:val="5EAC0456"/>
    <w:rsid w:val="5EC709B1"/>
    <w:rsid w:val="5ECE7562"/>
    <w:rsid w:val="5F3257CA"/>
    <w:rsid w:val="5F383441"/>
    <w:rsid w:val="5F590D55"/>
    <w:rsid w:val="5F686D91"/>
    <w:rsid w:val="5F7F7813"/>
    <w:rsid w:val="5FB5689F"/>
    <w:rsid w:val="60005943"/>
    <w:rsid w:val="60397175"/>
    <w:rsid w:val="604B0938"/>
    <w:rsid w:val="606F30F8"/>
    <w:rsid w:val="608A2DC4"/>
    <w:rsid w:val="60D977C2"/>
    <w:rsid w:val="61286EB1"/>
    <w:rsid w:val="613E6135"/>
    <w:rsid w:val="614B647D"/>
    <w:rsid w:val="61774183"/>
    <w:rsid w:val="617B09EB"/>
    <w:rsid w:val="618463D3"/>
    <w:rsid w:val="61B21954"/>
    <w:rsid w:val="62015AC9"/>
    <w:rsid w:val="620E54DC"/>
    <w:rsid w:val="62107AB1"/>
    <w:rsid w:val="6234774F"/>
    <w:rsid w:val="624346E5"/>
    <w:rsid w:val="6265323D"/>
    <w:rsid w:val="627C27F3"/>
    <w:rsid w:val="6286386E"/>
    <w:rsid w:val="62BC5A82"/>
    <w:rsid w:val="62C160D7"/>
    <w:rsid w:val="62C466AA"/>
    <w:rsid w:val="62CC6A98"/>
    <w:rsid w:val="6314773B"/>
    <w:rsid w:val="632F4248"/>
    <w:rsid w:val="63562578"/>
    <w:rsid w:val="637F2424"/>
    <w:rsid w:val="639C6475"/>
    <w:rsid w:val="63CF2137"/>
    <w:rsid w:val="63E20EC2"/>
    <w:rsid w:val="63E74A66"/>
    <w:rsid w:val="640500F9"/>
    <w:rsid w:val="64530548"/>
    <w:rsid w:val="6456764B"/>
    <w:rsid w:val="64652ED5"/>
    <w:rsid w:val="649D51DA"/>
    <w:rsid w:val="64BC10D6"/>
    <w:rsid w:val="64EC26F2"/>
    <w:rsid w:val="65004270"/>
    <w:rsid w:val="65077B48"/>
    <w:rsid w:val="650A323F"/>
    <w:rsid w:val="651C10B2"/>
    <w:rsid w:val="653260D4"/>
    <w:rsid w:val="656E5B13"/>
    <w:rsid w:val="656E790D"/>
    <w:rsid w:val="65A57F50"/>
    <w:rsid w:val="65BD518A"/>
    <w:rsid w:val="65C112F6"/>
    <w:rsid w:val="65D13ED3"/>
    <w:rsid w:val="65D46FC3"/>
    <w:rsid w:val="65DD6B0C"/>
    <w:rsid w:val="65DF34C8"/>
    <w:rsid w:val="65F41657"/>
    <w:rsid w:val="661C1D2A"/>
    <w:rsid w:val="66280AA8"/>
    <w:rsid w:val="662C03D1"/>
    <w:rsid w:val="665E6A77"/>
    <w:rsid w:val="66994928"/>
    <w:rsid w:val="66D254C4"/>
    <w:rsid w:val="67095D25"/>
    <w:rsid w:val="675D43AA"/>
    <w:rsid w:val="6767079C"/>
    <w:rsid w:val="67772FE9"/>
    <w:rsid w:val="67793B60"/>
    <w:rsid w:val="677A38C0"/>
    <w:rsid w:val="677D58BA"/>
    <w:rsid w:val="67856044"/>
    <w:rsid w:val="67894A04"/>
    <w:rsid w:val="679053FE"/>
    <w:rsid w:val="67A26958"/>
    <w:rsid w:val="67E347F5"/>
    <w:rsid w:val="67E92B34"/>
    <w:rsid w:val="67F47E32"/>
    <w:rsid w:val="67F87CEA"/>
    <w:rsid w:val="67FF0800"/>
    <w:rsid w:val="68000A6A"/>
    <w:rsid w:val="680B2140"/>
    <w:rsid w:val="682656F3"/>
    <w:rsid w:val="684140A7"/>
    <w:rsid w:val="68456616"/>
    <w:rsid w:val="685F72A1"/>
    <w:rsid w:val="68997635"/>
    <w:rsid w:val="68BB7CC0"/>
    <w:rsid w:val="68C84E99"/>
    <w:rsid w:val="68F03CA2"/>
    <w:rsid w:val="690F56EE"/>
    <w:rsid w:val="69493CE5"/>
    <w:rsid w:val="69557874"/>
    <w:rsid w:val="696A30F3"/>
    <w:rsid w:val="69870135"/>
    <w:rsid w:val="698D2CC4"/>
    <w:rsid w:val="69AA5420"/>
    <w:rsid w:val="69C87C37"/>
    <w:rsid w:val="69D52D19"/>
    <w:rsid w:val="69F264DC"/>
    <w:rsid w:val="6A2F0842"/>
    <w:rsid w:val="6A523E6E"/>
    <w:rsid w:val="6A5E1F68"/>
    <w:rsid w:val="6A665716"/>
    <w:rsid w:val="6A761FD3"/>
    <w:rsid w:val="6A8A55B5"/>
    <w:rsid w:val="6AA73020"/>
    <w:rsid w:val="6AB13810"/>
    <w:rsid w:val="6AB54284"/>
    <w:rsid w:val="6AB906E2"/>
    <w:rsid w:val="6AC46251"/>
    <w:rsid w:val="6AD04951"/>
    <w:rsid w:val="6ADF3FFF"/>
    <w:rsid w:val="6B0D004B"/>
    <w:rsid w:val="6B3803AD"/>
    <w:rsid w:val="6B660F45"/>
    <w:rsid w:val="6B663B72"/>
    <w:rsid w:val="6B735CA0"/>
    <w:rsid w:val="6B876271"/>
    <w:rsid w:val="6B9264F6"/>
    <w:rsid w:val="6BA20095"/>
    <w:rsid w:val="6BBD68E1"/>
    <w:rsid w:val="6BE843A2"/>
    <w:rsid w:val="6BF20C9B"/>
    <w:rsid w:val="6BFB0F92"/>
    <w:rsid w:val="6C2D7759"/>
    <w:rsid w:val="6C683272"/>
    <w:rsid w:val="6C701414"/>
    <w:rsid w:val="6C883BD7"/>
    <w:rsid w:val="6CD559B9"/>
    <w:rsid w:val="6CF378DE"/>
    <w:rsid w:val="6D162450"/>
    <w:rsid w:val="6D326773"/>
    <w:rsid w:val="6D876CCB"/>
    <w:rsid w:val="6DAC4D69"/>
    <w:rsid w:val="6DAF4556"/>
    <w:rsid w:val="6DC94563"/>
    <w:rsid w:val="6E003144"/>
    <w:rsid w:val="6E02703D"/>
    <w:rsid w:val="6E07536A"/>
    <w:rsid w:val="6E5370D0"/>
    <w:rsid w:val="6E904653"/>
    <w:rsid w:val="6E96405A"/>
    <w:rsid w:val="6E9935B0"/>
    <w:rsid w:val="6EB65C7D"/>
    <w:rsid w:val="6ECB4B6F"/>
    <w:rsid w:val="6EF70149"/>
    <w:rsid w:val="6F127564"/>
    <w:rsid w:val="6F144A5A"/>
    <w:rsid w:val="6F2515FB"/>
    <w:rsid w:val="6F341236"/>
    <w:rsid w:val="6F3648DC"/>
    <w:rsid w:val="6F4B56C5"/>
    <w:rsid w:val="6F514D96"/>
    <w:rsid w:val="6F601E0B"/>
    <w:rsid w:val="6F6D2548"/>
    <w:rsid w:val="6F804653"/>
    <w:rsid w:val="6F870D3D"/>
    <w:rsid w:val="6F967876"/>
    <w:rsid w:val="6FAE0035"/>
    <w:rsid w:val="6FDC6C93"/>
    <w:rsid w:val="6FE35C64"/>
    <w:rsid w:val="7001123C"/>
    <w:rsid w:val="700D076C"/>
    <w:rsid w:val="700D3AB4"/>
    <w:rsid w:val="7021247D"/>
    <w:rsid w:val="702B0D4E"/>
    <w:rsid w:val="707431A3"/>
    <w:rsid w:val="707626D3"/>
    <w:rsid w:val="707974AE"/>
    <w:rsid w:val="707C588C"/>
    <w:rsid w:val="70DC65C4"/>
    <w:rsid w:val="70E124BF"/>
    <w:rsid w:val="70F2198E"/>
    <w:rsid w:val="70FA5EC9"/>
    <w:rsid w:val="71167407"/>
    <w:rsid w:val="714218EA"/>
    <w:rsid w:val="714E2811"/>
    <w:rsid w:val="71600336"/>
    <w:rsid w:val="71601614"/>
    <w:rsid w:val="717511E7"/>
    <w:rsid w:val="718062B2"/>
    <w:rsid w:val="71A076EE"/>
    <w:rsid w:val="71B3607B"/>
    <w:rsid w:val="71C70F4E"/>
    <w:rsid w:val="71F6641D"/>
    <w:rsid w:val="721002FD"/>
    <w:rsid w:val="721B2F86"/>
    <w:rsid w:val="7226749A"/>
    <w:rsid w:val="723254EE"/>
    <w:rsid w:val="72373D14"/>
    <w:rsid w:val="724A491B"/>
    <w:rsid w:val="726747C7"/>
    <w:rsid w:val="726C43BC"/>
    <w:rsid w:val="7282650B"/>
    <w:rsid w:val="728406E8"/>
    <w:rsid w:val="72B31A26"/>
    <w:rsid w:val="72BB34CF"/>
    <w:rsid w:val="72DA4EE0"/>
    <w:rsid w:val="731246EC"/>
    <w:rsid w:val="735C2BDD"/>
    <w:rsid w:val="736501AF"/>
    <w:rsid w:val="737E0EDB"/>
    <w:rsid w:val="73BF7E88"/>
    <w:rsid w:val="73CD16A8"/>
    <w:rsid w:val="73D06D07"/>
    <w:rsid w:val="73D279CF"/>
    <w:rsid w:val="73D60396"/>
    <w:rsid w:val="74076E8C"/>
    <w:rsid w:val="74197682"/>
    <w:rsid w:val="7430480D"/>
    <w:rsid w:val="743A5C71"/>
    <w:rsid w:val="744078D8"/>
    <w:rsid w:val="745863C7"/>
    <w:rsid w:val="747704C2"/>
    <w:rsid w:val="7477642D"/>
    <w:rsid w:val="748E5503"/>
    <w:rsid w:val="74930787"/>
    <w:rsid w:val="74971852"/>
    <w:rsid w:val="74980C9F"/>
    <w:rsid w:val="74C8164B"/>
    <w:rsid w:val="74CA6D5C"/>
    <w:rsid w:val="752D6139"/>
    <w:rsid w:val="75BA17BA"/>
    <w:rsid w:val="75D035FC"/>
    <w:rsid w:val="76065D23"/>
    <w:rsid w:val="762C27E1"/>
    <w:rsid w:val="763E4E90"/>
    <w:rsid w:val="7644649C"/>
    <w:rsid w:val="7659314C"/>
    <w:rsid w:val="766D097A"/>
    <w:rsid w:val="76755F97"/>
    <w:rsid w:val="767C1786"/>
    <w:rsid w:val="76864600"/>
    <w:rsid w:val="76BB170D"/>
    <w:rsid w:val="76C57A41"/>
    <w:rsid w:val="76CB7FE4"/>
    <w:rsid w:val="76D87E01"/>
    <w:rsid w:val="77034D2F"/>
    <w:rsid w:val="770C3BE6"/>
    <w:rsid w:val="772B0D82"/>
    <w:rsid w:val="77357261"/>
    <w:rsid w:val="776D3A15"/>
    <w:rsid w:val="777542DE"/>
    <w:rsid w:val="77817B3A"/>
    <w:rsid w:val="778C6057"/>
    <w:rsid w:val="778E01F3"/>
    <w:rsid w:val="779F4198"/>
    <w:rsid w:val="77B57412"/>
    <w:rsid w:val="77F4774D"/>
    <w:rsid w:val="780504DE"/>
    <w:rsid w:val="782C16CF"/>
    <w:rsid w:val="78474001"/>
    <w:rsid w:val="78503157"/>
    <w:rsid w:val="786F6AB1"/>
    <w:rsid w:val="786F7078"/>
    <w:rsid w:val="787B31CC"/>
    <w:rsid w:val="788815AE"/>
    <w:rsid w:val="78BC33C9"/>
    <w:rsid w:val="78C434E3"/>
    <w:rsid w:val="78EC4876"/>
    <w:rsid w:val="78F059C7"/>
    <w:rsid w:val="79090FE7"/>
    <w:rsid w:val="79276E3A"/>
    <w:rsid w:val="79282712"/>
    <w:rsid w:val="793B54EA"/>
    <w:rsid w:val="794D7018"/>
    <w:rsid w:val="79AC0086"/>
    <w:rsid w:val="79B25E00"/>
    <w:rsid w:val="7A051840"/>
    <w:rsid w:val="7A0B6D35"/>
    <w:rsid w:val="7A0E57D5"/>
    <w:rsid w:val="7A137216"/>
    <w:rsid w:val="7A19087F"/>
    <w:rsid w:val="7A620FC0"/>
    <w:rsid w:val="7A8250B6"/>
    <w:rsid w:val="7A8A16DA"/>
    <w:rsid w:val="7A9939DC"/>
    <w:rsid w:val="7ABB330D"/>
    <w:rsid w:val="7AD06C33"/>
    <w:rsid w:val="7AEA59A8"/>
    <w:rsid w:val="7AFC6092"/>
    <w:rsid w:val="7B1D108E"/>
    <w:rsid w:val="7B1F31BD"/>
    <w:rsid w:val="7B290BC0"/>
    <w:rsid w:val="7B492DEF"/>
    <w:rsid w:val="7B4950F0"/>
    <w:rsid w:val="7B507A62"/>
    <w:rsid w:val="7B586D5E"/>
    <w:rsid w:val="7B6036AB"/>
    <w:rsid w:val="7BA74BEE"/>
    <w:rsid w:val="7BB467CE"/>
    <w:rsid w:val="7BBD588D"/>
    <w:rsid w:val="7BDE4315"/>
    <w:rsid w:val="7BEF0402"/>
    <w:rsid w:val="7C090C8F"/>
    <w:rsid w:val="7C482F01"/>
    <w:rsid w:val="7C4B6FC3"/>
    <w:rsid w:val="7C613F7B"/>
    <w:rsid w:val="7C6B59DA"/>
    <w:rsid w:val="7C8221EC"/>
    <w:rsid w:val="7CA34586"/>
    <w:rsid w:val="7CAB49E1"/>
    <w:rsid w:val="7CB91CEF"/>
    <w:rsid w:val="7CD47A62"/>
    <w:rsid w:val="7CE01176"/>
    <w:rsid w:val="7CE053D9"/>
    <w:rsid w:val="7CE656CA"/>
    <w:rsid w:val="7CE743E2"/>
    <w:rsid w:val="7D1227F5"/>
    <w:rsid w:val="7D6E67C2"/>
    <w:rsid w:val="7D8B7255"/>
    <w:rsid w:val="7D923A57"/>
    <w:rsid w:val="7DA22276"/>
    <w:rsid w:val="7DB07FE8"/>
    <w:rsid w:val="7DB9645A"/>
    <w:rsid w:val="7DD36795"/>
    <w:rsid w:val="7E160FDF"/>
    <w:rsid w:val="7E3302D2"/>
    <w:rsid w:val="7E4C0C91"/>
    <w:rsid w:val="7E676111"/>
    <w:rsid w:val="7E8E1FB8"/>
    <w:rsid w:val="7EA9338F"/>
    <w:rsid w:val="7EE12947"/>
    <w:rsid w:val="7EF201A0"/>
    <w:rsid w:val="7F363D0D"/>
    <w:rsid w:val="7F39103C"/>
    <w:rsid w:val="7F3E2E69"/>
    <w:rsid w:val="7F5827AC"/>
    <w:rsid w:val="7F5F6BDD"/>
    <w:rsid w:val="7F867BD6"/>
    <w:rsid w:val="7F8A0B36"/>
    <w:rsid w:val="7FA62652"/>
    <w:rsid w:val="7FAA06AA"/>
    <w:rsid w:val="7FCE0F75"/>
    <w:rsid w:val="7FD54E5F"/>
    <w:rsid w:val="7FD61992"/>
    <w:rsid w:val="7FEA6B8C"/>
    <w:rsid w:val="7FF9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A"/>
    <w:pPr>
      <w:widowControl w:val="0"/>
      <w:suppressAutoHyphens/>
    </w:pPr>
    <w:rPr>
      <w:rFonts w:ascii="楷体" w:hAnsi="楷体" w:cs="楷体"/>
      <w:color w:val="00000A"/>
      <w:kern w:val="0"/>
      <w:sz w:val="18"/>
      <w:szCs w:val="18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6E14"/>
    <w:pPr>
      <w:keepNext/>
      <w:keepLines/>
      <w:spacing w:before="340" w:after="330" w:line="578" w:lineRule="auto"/>
      <w:jc w:val="center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66E14"/>
    <w:rPr>
      <w:rFonts w:ascii="楷体" w:eastAsia="宋体" w:hAnsi="楷体" w:cs="Mangal"/>
      <w:b/>
      <w:bCs/>
      <w:color w:val="00000A"/>
      <w:kern w:val="44"/>
      <w:sz w:val="40"/>
      <w:szCs w:val="40"/>
      <w:lang w:bidi="hi-IN"/>
    </w:rPr>
  </w:style>
  <w:style w:type="paragraph" w:styleId="Caption">
    <w:name w:val="caption"/>
    <w:basedOn w:val="Normal"/>
    <w:next w:val="Normal"/>
    <w:uiPriority w:val="99"/>
    <w:qFormat/>
    <w:rsid w:val="00113FF4"/>
    <w:pPr>
      <w:tabs>
        <w:tab w:val="left" w:pos="900"/>
      </w:tabs>
      <w:ind w:left="900" w:hanging="500"/>
    </w:pPr>
    <w:rPr>
      <w:rFonts w:ascii="Cambria" w:eastAsia="黑体;SimHei" w:hAnsi="Cambr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13FF4"/>
    <w:pPr>
      <w:tabs>
        <w:tab w:val="center" w:pos="4153"/>
        <w:tab w:val="right" w:pos="8306"/>
      </w:tabs>
    </w:pPr>
    <w:rPr>
      <w:rFonts w:cs="Mangal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13FF4"/>
    <w:rPr>
      <w:rFonts w:eastAsia="Times New Roman" w:cs="Mang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113FF4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rFonts w:cs="Mangal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楷体" w:eastAsia="楷体" w:cs="Mangal"/>
      <w:color w:val="00000A"/>
      <w:kern w:val="0"/>
      <w:sz w:val="16"/>
      <w:szCs w:val="16"/>
      <w:lang w:bidi="hi-IN"/>
    </w:rPr>
  </w:style>
  <w:style w:type="paragraph" w:styleId="List">
    <w:name w:val="List"/>
    <w:basedOn w:val="TextBody"/>
    <w:uiPriority w:val="99"/>
    <w:rsid w:val="00113FF4"/>
  </w:style>
  <w:style w:type="paragraph" w:customStyle="1" w:styleId="TextBody">
    <w:name w:val="Text Body"/>
    <w:basedOn w:val="Normal"/>
    <w:uiPriority w:val="99"/>
    <w:rsid w:val="00113FF4"/>
    <w:pPr>
      <w:spacing w:after="140" w:line="288" w:lineRule="auto"/>
    </w:pPr>
  </w:style>
  <w:style w:type="character" w:customStyle="1" w:styleId="WW8Num16z0">
    <w:name w:val="WW8Num16z0"/>
    <w:uiPriority w:val="99"/>
    <w:rsid w:val="00113FF4"/>
  </w:style>
  <w:style w:type="character" w:customStyle="1" w:styleId="WW8Num38z0">
    <w:name w:val="WW8Num38z0"/>
    <w:uiPriority w:val="99"/>
    <w:rsid w:val="00113FF4"/>
    <w:rPr>
      <w:rFonts w:ascii="Times New Roman" w:hAnsi="Times New Roman"/>
      <w:b/>
      <w:sz w:val="21"/>
    </w:rPr>
  </w:style>
  <w:style w:type="character" w:customStyle="1" w:styleId="WW8Num38z1">
    <w:name w:val="WW8Num38z1"/>
    <w:uiPriority w:val="99"/>
    <w:rsid w:val="00113FF4"/>
    <w:rPr>
      <w:rFonts w:ascii="黑体;SimHei" w:eastAsia="黑体;SimHei" w:hAnsi="黑体;SimHei"/>
      <w:sz w:val="21"/>
    </w:rPr>
  </w:style>
  <w:style w:type="character" w:customStyle="1" w:styleId="WW8Num38z7">
    <w:name w:val="WW8Num38z7"/>
    <w:uiPriority w:val="99"/>
    <w:rsid w:val="00113FF4"/>
  </w:style>
  <w:style w:type="character" w:customStyle="1" w:styleId="WW8Num38z8">
    <w:name w:val="WW8Num38z8"/>
    <w:uiPriority w:val="99"/>
    <w:rsid w:val="00113FF4"/>
  </w:style>
  <w:style w:type="character" w:customStyle="1" w:styleId="Char">
    <w:name w:val="页眉 Char"/>
    <w:basedOn w:val="DefaultParagraphFont"/>
    <w:link w:val="a0"/>
    <w:uiPriority w:val="99"/>
    <w:locked/>
    <w:rsid w:val="00113FF4"/>
    <w:rPr>
      <w:rFonts w:ascii="宋体;SimSun" w:eastAsia="宋体;SimSun" w:hAnsi="宋体;SimSun" w:cs="Times New Roman"/>
      <w:color w:val="00000A"/>
      <w:sz w:val="21"/>
      <w:lang w:val="en-US" w:eastAsia="en-US" w:bidi="ar-SA"/>
    </w:rPr>
  </w:style>
  <w:style w:type="paragraph" w:customStyle="1" w:styleId="a0">
    <w:name w:val="段"/>
    <w:link w:val="Char"/>
    <w:uiPriority w:val="99"/>
    <w:rsid w:val="00113FF4"/>
    <w:pPr>
      <w:suppressAutoHyphens/>
      <w:ind w:firstLine="200"/>
      <w:jc w:val="both"/>
    </w:pPr>
    <w:rPr>
      <w:rFonts w:ascii="宋体;SimSun" w:eastAsia="宋体;SimSun" w:hAnsi="宋体;SimSun"/>
      <w:color w:val="00000A"/>
      <w:kern w:val="0"/>
      <w:szCs w:val="20"/>
      <w:lang w:eastAsia="en-US"/>
    </w:rPr>
  </w:style>
  <w:style w:type="character" w:customStyle="1" w:styleId="Char0">
    <w:name w:val="表格单元 Char"/>
    <w:link w:val="a1"/>
    <w:uiPriority w:val="99"/>
    <w:locked/>
    <w:rsid w:val="00113FF4"/>
    <w:rPr>
      <w:rFonts w:ascii="宋体" w:eastAsia="宋体" w:hAnsi="宋体"/>
      <w:sz w:val="21"/>
      <w:lang w:val="zh-CN" w:eastAsia="zh-CN"/>
    </w:rPr>
  </w:style>
  <w:style w:type="paragraph" w:customStyle="1" w:styleId="a1">
    <w:name w:val="表格单元"/>
    <w:basedOn w:val="Normal"/>
    <w:link w:val="Char0"/>
    <w:uiPriority w:val="99"/>
    <w:rsid w:val="00113FF4"/>
    <w:pPr>
      <w:suppressAutoHyphens w:val="0"/>
      <w:spacing w:before="45" w:after="45"/>
    </w:pPr>
    <w:rPr>
      <w:rFonts w:ascii="宋体" w:hAnsi="宋体" w:cs="Times New Roman"/>
      <w:color w:val="auto"/>
      <w:sz w:val="21"/>
      <w:szCs w:val="20"/>
      <w:lang w:val="zh-CN" w:bidi="ar-SA"/>
    </w:rPr>
  </w:style>
  <w:style w:type="character" w:customStyle="1" w:styleId="Char1">
    <w:name w:val="段 Char"/>
    <w:uiPriority w:val="99"/>
    <w:locked/>
    <w:rsid w:val="00113FF4"/>
    <w:rPr>
      <w:rFonts w:ascii="宋体;SimSun" w:eastAsia="宋体;SimSun" w:hAnsi="宋体;SimSun"/>
      <w:sz w:val="20"/>
      <w:lang w:eastAsia="en-US"/>
    </w:rPr>
  </w:style>
  <w:style w:type="character" w:customStyle="1" w:styleId="ListLabel1">
    <w:name w:val="ListLabel 1"/>
    <w:uiPriority w:val="99"/>
    <w:rsid w:val="00113FF4"/>
    <w:rPr>
      <w:b/>
      <w:sz w:val="21"/>
    </w:rPr>
  </w:style>
  <w:style w:type="character" w:customStyle="1" w:styleId="ListLabel2">
    <w:name w:val="ListLabel 2"/>
    <w:uiPriority w:val="99"/>
    <w:rsid w:val="00113FF4"/>
    <w:rPr>
      <w:sz w:val="21"/>
    </w:rPr>
  </w:style>
  <w:style w:type="character" w:customStyle="1" w:styleId="ListLabel3">
    <w:name w:val="ListLabel 3"/>
    <w:uiPriority w:val="99"/>
    <w:rsid w:val="00113FF4"/>
    <w:rPr>
      <w:color w:val="000000"/>
      <w:spacing w:val="0"/>
      <w:w w:val="0"/>
      <w:position w:val="0"/>
      <w:sz w:val="2"/>
      <w:shd w:val="clear" w:color="auto" w:fill="000000"/>
      <w:vertAlign w:val="baseline"/>
      <w:lang w:val="zh-CN" w:eastAsia="zh-CN"/>
    </w:rPr>
  </w:style>
  <w:style w:type="character" w:customStyle="1" w:styleId="ListLabel4">
    <w:name w:val="ListLabel 4"/>
    <w:uiPriority w:val="99"/>
    <w:rsid w:val="00113FF4"/>
    <w:rPr>
      <w:rFonts w:eastAsia="黑体"/>
      <w:sz w:val="21"/>
    </w:rPr>
  </w:style>
  <w:style w:type="character" w:customStyle="1" w:styleId="ListLabel5">
    <w:name w:val="ListLabel 5"/>
    <w:uiPriority w:val="99"/>
    <w:rsid w:val="00113FF4"/>
    <w:rPr>
      <w:sz w:val="21"/>
    </w:rPr>
  </w:style>
  <w:style w:type="character" w:customStyle="1" w:styleId="ListLabel6">
    <w:name w:val="ListLabel 6"/>
    <w:uiPriority w:val="99"/>
    <w:rsid w:val="00113FF4"/>
    <w:rPr>
      <w:b/>
      <w:sz w:val="24"/>
    </w:rPr>
  </w:style>
  <w:style w:type="character" w:customStyle="1" w:styleId="ListLabel7">
    <w:name w:val="ListLabel 7"/>
    <w:uiPriority w:val="99"/>
    <w:rsid w:val="00113FF4"/>
    <w:rPr>
      <w:sz w:val="21"/>
    </w:rPr>
  </w:style>
  <w:style w:type="character" w:customStyle="1" w:styleId="ListLabel8">
    <w:name w:val="ListLabel 8"/>
    <w:uiPriority w:val="99"/>
    <w:rsid w:val="00113FF4"/>
    <w:rPr>
      <w:b/>
      <w:sz w:val="24"/>
    </w:rPr>
  </w:style>
  <w:style w:type="paragraph" w:customStyle="1" w:styleId="Heading">
    <w:name w:val="Heading"/>
    <w:basedOn w:val="Normal"/>
    <w:next w:val="TextBody"/>
    <w:uiPriority w:val="99"/>
    <w:rsid w:val="00113FF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uiPriority w:val="99"/>
    <w:rsid w:val="00113FF4"/>
    <w:pPr>
      <w:suppressLineNumbers/>
    </w:pPr>
  </w:style>
  <w:style w:type="paragraph" w:customStyle="1" w:styleId="TableContents">
    <w:name w:val="Table Contents"/>
    <w:basedOn w:val="Normal"/>
    <w:uiPriority w:val="99"/>
    <w:rsid w:val="00113FF4"/>
    <w:pPr>
      <w:suppressLineNumbers/>
    </w:pPr>
  </w:style>
  <w:style w:type="paragraph" w:customStyle="1" w:styleId="TableHeading">
    <w:name w:val="Table Heading"/>
    <w:basedOn w:val="TableContents"/>
    <w:uiPriority w:val="99"/>
    <w:rsid w:val="00113FF4"/>
    <w:pPr>
      <w:jc w:val="center"/>
    </w:pPr>
    <w:rPr>
      <w:b/>
      <w:bCs/>
    </w:rPr>
  </w:style>
  <w:style w:type="paragraph" w:customStyle="1" w:styleId="a">
    <w:name w:val="一级条标题"/>
    <w:uiPriority w:val="99"/>
    <w:rsid w:val="00773F3B"/>
    <w:pPr>
      <w:numPr>
        <w:ilvl w:val="1"/>
        <w:numId w:val="5"/>
      </w:numPr>
      <w:spacing w:before="120" w:after="120"/>
      <w:outlineLvl w:val="2"/>
    </w:pPr>
    <w:rPr>
      <w:rFonts w:ascii="黑体" w:hAnsi="黑体"/>
      <w:b/>
      <w:color w:val="00000A"/>
      <w:kern w:val="0"/>
      <w:sz w:val="24"/>
      <w:szCs w:val="24"/>
    </w:rPr>
  </w:style>
  <w:style w:type="paragraph" w:customStyle="1" w:styleId="a2">
    <w:name w:val="二级条标题"/>
    <w:basedOn w:val="a"/>
    <w:uiPriority w:val="99"/>
    <w:rsid w:val="00113FF4"/>
    <w:pPr>
      <w:outlineLvl w:val="3"/>
    </w:pPr>
  </w:style>
  <w:style w:type="paragraph" w:customStyle="1" w:styleId="a3">
    <w:name w:val="前言、引言标题"/>
    <w:uiPriority w:val="99"/>
    <w:rsid w:val="00113FF4"/>
    <w:pPr>
      <w:shd w:val="clear" w:color="auto" w:fill="FFFFFF"/>
      <w:suppressAutoHyphens/>
      <w:spacing w:before="640" w:after="560"/>
      <w:jc w:val="center"/>
      <w:outlineLvl w:val="0"/>
    </w:pPr>
    <w:rPr>
      <w:rFonts w:ascii="黑体" w:eastAsia="黑体" w:hAnsi="黑体"/>
      <w:color w:val="00000A"/>
      <w:kern w:val="0"/>
      <w:sz w:val="32"/>
      <w:szCs w:val="20"/>
    </w:rPr>
  </w:style>
  <w:style w:type="paragraph" w:customStyle="1" w:styleId="a4">
    <w:name w:val="章标题"/>
    <w:uiPriority w:val="99"/>
    <w:rsid w:val="00113FF4"/>
    <w:pPr>
      <w:suppressAutoHyphens/>
      <w:spacing w:before="156" w:after="156"/>
      <w:jc w:val="both"/>
      <w:outlineLvl w:val="1"/>
    </w:pPr>
    <w:rPr>
      <w:rFonts w:ascii="黑体" w:eastAsia="黑体" w:hAnsi="黑体"/>
      <w:color w:val="00000A"/>
      <w:kern w:val="0"/>
      <w:szCs w:val="20"/>
    </w:rPr>
  </w:style>
  <w:style w:type="paragraph" w:customStyle="1" w:styleId="a5">
    <w:name w:val="三级条标题"/>
    <w:basedOn w:val="a2"/>
    <w:uiPriority w:val="99"/>
    <w:rsid w:val="00113FF4"/>
    <w:pPr>
      <w:outlineLvl w:val="4"/>
    </w:pPr>
    <w:rPr>
      <w:rFonts w:eastAsia="黑体"/>
    </w:rPr>
  </w:style>
  <w:style w:type="paragraph" w:customStyle="1" w:styleId="a6">
    <w:name w:val="四级条标题"/>
    <w:basedOn w:val="a5"/>
    <w:uiPriority w:val="99"/>
    <w:rsid w:val="00113FF4"/>
    <w:pPr>
      <w:outlineLvl w:val="5"/>
    </w:pPr>
  </w:style>
  <w:style w:type="paragraph" w:customStyle="1" w:styleId="a7">
    <w:name w:val="五级条标题"/>
    <w:basedOn w:val="a6"/>
    <w:uiPriority w:val="99"/>
    <w:rsid w:val="00113FF4"/>
    <w:pPr>
      <w:outlineLvl w:val="6"/>
    </w:pPr>
  </w:style>
  <w:style w:type="paragraph" w:customStyle="1" w:styleId="a8">
    <w:name w:val="表格栏目"/>
    <w:basedOn w:val="Normal"/>
    <w:uiPriority w:val="99"/>
    <w:rsid w:val="00113FF4"/>
    <w:pPr>
      <w:suppressAutoHyphens w:val="0"/>
      <w:spacing w:before="45" w:after="45"/>
      <w:jc w:val="center"/>
    </w:pPr>
    <w:rPr>
      <w:rFonts w:ascii="宋体" w:eastAsia="黑体" w:hAnsi="宋体" w:cs="Times New Roman"/>
      <w:b/>
      <w:bCs/>
      <w:sz w:val="21"/>
      <w:lang w:bidi="ar-SA"/>
    </w:rPr>
  </w:style>
  <w:style w:type="paragraph" w:customStyle="1" w:styleId="a9">
    <w:name w:val="正文表标题"/>
    <w:uiPriority w:val="99"/>
    <w:rsid w:val="00113FF4"/>
    <w:pPr>
      <w:suppressAutoHyphens/>
      <w:jc w:val="center"/>
    </w:pPr>
    <w:rPr>
      <w:rFonts w:ascii="黑体" w:eastAsia="黑体" w:hAnsi="黑体"/>
      <w:color w:val="00000A"/>
      <w:kern w:val="0"/>
      <w:szCs w:val="20"/>
    </w:rPr>
  </w:style>
  <w:style w:type="paragraph" w:customStyle="1" w:styleId="aa">
    <w:name w:val="字母编号列项（一级）"/>
    <w:uiPriority w:val="99"/>
    <w:rsid w:val="00113FF4"/>
    <w:pPr>
      <w:suppressAutoHyphens/>
      <w:ind w:left="840" w:hanging="420"/>
      <w:jc w:val="both"/>
    </w:pPr>
    <w:rPr>
      <w:rFonts w:ascii="宋体" w:hAnsi="宋体"/>
      <w:color w:val="00000A"/>
      <w:kern w:val="0"/>
      <w:szCs w:val="20"/>
    </w:rPr>
  </w:style>
  <w:style w:type="paragraph" w:customStyle="1" w:styleId="ab">
    <w:name w:val="表格样式"/>
    <w:basedOn w:val="Normal"/>
    <w:uiPriority w:val="99"/>
    <w:rsid w:val="00113FF4"/>
    <w:pPr>
      <w:suppressAutoHyphens w:val="0"/>
      <w:spacing w:line="300" w:lineRule="exact"/>
      <w:ind w:left="-27" w:right="-82" w:firstLine="16"/>
      <w:jc w:val="both"/>
    </w:pPr>
    <w:rPr>
      <w:rFonts w:ascii="Times New Roman" w:hAnsi="Times New Roman" w:cs="Times New Roman"/>
      <w:lang w:bidi="ar-SA"/>
    </w:rPr>
  </w:style>
  <w:style w:type="paragraph" w:customStyle="1" w:styleId="PreformattedText">
    <w:name w:val="Preformatted Text"/>
    <w:basedOn w:val="Normal"/>
    <w:uiPriority w:val="99"/>
    <w:rsid w:val="00113FF4"/>
  </w:style>
  <w:style w:type="paragraph" w:styleId="ListParagraph">
    <w:name w:val="List Paragraph"/>
    <w:basedOn w:val="Normal"/>
    <w:uiPriority w:val="99"/>
    <w:qFormat/>
    <w:rsid w:val="00AB6EE1"/>
    <w:pPr>
      <w:ind w:firstLineChars="200" w:firstLine="420"/>
    </w:pPr>
    <w:rPr>
      <w:rFonts w:cs="Mangal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610880"/>
    <w:rPr>
      <w:rFonts w:ascii="宋体" w:cs="Mangal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10880"/>
    <w:rPr>
      <w:rFonts w:ascii="宋体" w:hAnsi="楷体" w:cs="Mangal"/>
      <w:color w:val="00000A"/>
      <w:sz w:val="16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3246</TotalTime>
  <Pages>4</Pages>
  <Words>410</Words>
  <Characters>2341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qjj </dc:creator>
  <cp:keywords/>
  <dc:description/>
  <cp:lastModifiedBy>Xab</cp:lastModifiedBy>
  <cp:revision>460</cp:revision>
  <dcterms:created xsi:type="dcterms:W3CDTF">2015-11-01T13:13:00Z</dcterms:created>
  <dcterms:modified xsi:type="dcterms:W3CDTF">2018-08-25T12:49:00Z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