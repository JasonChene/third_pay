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1.1 扫码支付</w:t>
      </w:r>
    </w:p>
    <w:tbl>
      <w:tblPr>
        <w:tblStyle w:val="9"/>
        <w:tblW w:w="11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正式U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api.b4pay.co/pay/aliSPay.do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测试U</w:t>
            </w:r>
            <w:r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>
            <w:r>
              <w:rPr>
                <w:rFonts w:hint="eastAsia"/>
              </w:rPr>
              <w:t>http://</w:t>
            </w:r>
            <w:r>
              <w:rPr>
                <w:rFonts w:hint="eastAsia"/>
                <w:lang w:val="en-US" w:eastAsia="zh-CN"/>
              </w:rPr>
              <w:t>testapi.b4pay.co/pay/aliSPay.do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1.1.1</w:t>
      </w:r>
      <w:r>
        <w:t>求</w:t>
      </w:r>
      <w:r>
        <w:rPr>
          <w:rFonts w:hint="eastAsia"/>
        </w:rPr>
        <w:t>参数</w:t>
      </w:r>
      <w:r>
        <w:t>列表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4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商户编码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merchantId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商户入驻返回的商户编号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hint="eastAsia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交易流水号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tradeNo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交易通知地址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notifyUrl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String(128)</w:t>
            </w:r>
          </w:p>
        </w:tc>
        <w:tc>
          <w:tcPr>
            <w:tcW w:w="4699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订单金额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totalAmount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订单总金额，单位为元，不能超过1亿元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订单标题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订单标题 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4699" w:type="dxa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支付宝：显示在用户app上的订单信息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signature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>
            <w:r>
              <w:t>String(32)</w:t>
            </w:r>
          </w:p>
        </w:tc>
        <w:tc>
          <w:tcPr>
            <w:tcW w:w="4699" w:type="dxa"/>
          </w:tcPr>
          <w:p>
            <w:r>
              <w:rPr>
                <w:rFonts w:hint="eastAsia"/>
              </w:rPr>
              <w:t>签名结果，详见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说明”</w:t>
            </w:r>
          </w:p>
        </w:tc>
      </w:tr>
    </w:tbl>
    <w:p/>
    <w:p/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lang w:val="en-US" w:eastAsia="zh-CN"/>
        </w:rPr>
        <w:t>1.1.2</w:t>
      </w:r>
      <w:r>
        <w:rPr>
          <w:rFonts w:hint="eastAsia"/>
        </w:rPr>
        <w:t>响应</w:t>
      </w:r>
      <w:r>
        <w:t>结果</w:t>
      </w:r>
    </w:p>
    <w:tbl>
      <w:tblPr>
        <w:tblStyle w:val="9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25"/>
        <w:gridCol w:w="1170"/>
        <w:gridCol w:w="1260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425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17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必填</w:t>
            </w:r>
          </w:p>
        </w:tc>
        <w:tc>
          <w:tcPr>
            <w:tcW w:w="126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00" w:type="dxa"/>
            <w:shd w:val="clear" w:color="auto" w:fill="E7E6E6" w:themeFill="background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pPr>
              <w:tabs>
                <w:tab w:val="center" w:pos="522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SUCCESS/FAIL</w:t>
            </w:r>
          </w:p>
          <w:p>
            <w:r>
              <w:rPr>
                <w:rFonts w:hint="eastAsia"/>
              </w:rPr>
              <w:t>此字段是通信标识，非交易标识，交易是否成功需要查看result_code来判断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返回信息</w:t>
            </w:r>
          </w:p>
        </w:tc>
        <w:tc>
          <w:tcPr>
            <w:tcW w:w="1425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  <w:p/>
        </w:tc>
        <w:tc>
          <w:tcPr>
            <w:tcW w:w="117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是</w:t>
            </w:r>
          </w:p>
        </w:tc>
        <w:tc>
          <w:tcPr>
            <w:tcW w:w="1260" w:type="dxa"/>
          </w:tcPr>
          <w:p/>
          <w:p/>
          <w:p>
            <w: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当code为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时返回信息为错误原因 ，例如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签名失败</w:t>
            </w:r>
          </w:p>
          <w:p>
            <w:r>
              <w:rPr>
                <w:rFonts w:hint="eastAsia"/>
              </w:rPr>
              <w:t>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7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3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以下字段在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data详细解释</w:t>
      </w:r>
    </w:p>
    <w:tbl>
      <w:tblPr>
        <w:tblStyle w:val="8"/>
        <w:tblW w:w="13942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00"/>
        <w:gridCol w:w="1275"/>
        <w:gridCol w:w="1455"/>
        <w:gridCol w:w="2940"/>
        <w:gridCol w:w="4163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0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支付宝返回消息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Success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成功时返回Success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支付宝返回状态码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成功时返回10000，详见官方文档https://docs.open.alipay.com/194/105170/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业务返回码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sub_code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ACQ.TRADE_HAS_SUCCESS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业务返回码，参见具体的API接口文档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业务返回码描述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sub_msg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交易已被支付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业务返回码描述，参见具体的API接口文档，详见https://docs.open.alipay.com/api_1/alipay.trade.precreate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支付宝返回商户订单号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127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20180731152231034308614215295961</w:t>
            </w:r>
          </w:p>
        </w:tc>
        <w:tc>
          <w:tcPr>
            <w:tcW w:w="4163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同用户请求的tradeNo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0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二维码地址</w:t>
            </w:r>
          </w:p>
        </w:tc>
        <w:tc>
          <w:tcPr>
            <w:tcW w:w="18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qr_code</w:t>
            </w:r>
          </w:p>
        </w:tc>
        <w:tc>
          <w:tcPr>
            <w:tcW w:w="127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455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4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https://qr.alipay.com/bax05420crlb3yrimr3s009d</w:t>
            </w:r>
          </w:p>
        </w:tc>
        <w:tc>
          <w:tcPr>
            <w:tcW w:w="4163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当前预下单请求生成的二维码码串，可以用二维码生成工具根据该码串值生成对应的二维码 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466281937"/>
      <w:r>
        <w:rPr>
          <w:rFonts w:hint="eastAsia"/>
          <w:lang w:val="en-US" w:eastAsia="zh-CN"/>
        </w:rPr>
        <w:t>1.1.3支付回调通知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10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通知参数</w:t>
      </w:r>
    </w:p>
    <w:tbl>
      <w:tblPr>
        <w:tblStyle w:val="8"/>
        <w:tblW w:w="136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500"/>
        <w:gridCol w:w="692"/>
        <w:gridCol w:w="1380"/>
        <w:gridCol w:w="2370"/>
        <w:gridCol w:w="6208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示例值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返回状态码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trade_status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960"/>
              </w:tabs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TRADE_SUCCESS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>支付成功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total_amount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单位：元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20180731152231034308614215295961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</w:pPr>
            <w:r>
              <w:rPr>
                <w:rFonts w:hint="eastAsia"/>
              </w:rPr>
              <w:t xml:space="preserve">商户订单号,64个字符以内、只能包含字母、数字、下划线；需保证在商户端不重复 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系统订单号</w:t>
            </w:r>
          </w:p>
        </w:tc>
        <w:tc>
          <w:tcPr>
            <w:tcW w:w="150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trade_no</w:t>
            </w:r>
          </w:p>
        </w:tc>
        <w:tc>
          <w:tcPr>
            <w:tcW w:w="69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2018073121001004710200572763</w:t>
            </w:r>
          </w:p>
        </w:tc>
        <w:tc>
          <w:tcPr>
            <w:tcW w:w="6208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支付宝系统订单号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notify_id</w:t>
            </w:r>
          </w:p>
        </w:tc>
        <w:tc>
          <w:tcPr>
            <w:tcW w:w="69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8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3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fd2358b23f4a728298b4766da18916dlha</w:t>
            </w:r>
          </w:p>
        </w:tc>
        <w:tc>
          <w:tcPr>
            <w:tcW w:w="6208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75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支付宝通知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bookmarkEnd w:id="0"/>
    </w:tbl>
    <w:p>
      <w:pPr>
        <w:spacing w:line="360" w:lineRule="auto"/>
      </w:pPr>
    </w:p>
    <w:p/>
    <w:sectPr>
      <w:pgSz w:w="14683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0622"/>
    <w:multiLevelType w:val="multilevel"/>
    <w:tmpl w:val="3BF6062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EFA"/>
    <w:rsid w:val="01561B8C"/>
    <w:rsid w:val="01765807"/>
    <w:rsid w:val="01F14EB2"/>
    <w:rsid w:val="025D3A27"/>
    <w:rsid w:val="028E2340"/>
    <w:rsid w:val="039E2EA0"/>
    <w:rsid w:val="03EB413B"/>
    <w:rsid w:val="049D4810"/>
    <w:rsid w:val="05664CCE"/>
    <w:rsid w:val="05B62C3B"/>
    <w:rsid w:val="06444063"/>
    <w:rsid w:val="06642138"/>
    <w:rsid w:val="06767A10"/>
    <w:rsid w:val="06952BBF"/>
    <w:rsid w:val="072C0692"/>
    <w:rsid w:val="0835117A"/>
    <w:rsid w:val="085C06B1"/>
    <w:rsid w:val="088F4284"/>
    <w:rsid w:val="090A5F9B"/>
    <w:rsid w:val="09861EC6"/>
    <w:rsid w:val="09870608"/>
    <w:rsid w:val="09D85584"/>
    <w:rsid w:val="09F6010D"/>
    <w:rsid w:val="09F8499A"/>
    <w:rsid w:val="0A884975"/>
    <w:rsid w:val="0BEE2C24"/>
    <w:rsid w:val="0DAE168C"/>
    <w:rsid w:val="0E1710E1"/>
    <w:rsid w:val="0E3A70D3"/>
    <w:rsid w:val="0E634692"/>
    <w:rsid w:val="0E7D0291"/>
    <w:rsid w:val="0E7D0E77"/>
    <w:rsid w:val="0EC96787"/>
    <w:rsid w:val="0F107817"/>
    <w:rsid w:val="0F615DAA"/>
    <w:rsid w:val="0FC618E9"/>
    <w:rsid w:val="0FF17F2D"/>
    <w:rsid w:val="12A61680"/>
    <w:rsid w:val="12F9339A"/>
    <w:rsid w:val="136B3353"/>
    <w:rsid w:val="14356988"/>
    <w:rsid w:val="15170839"/>
    <w:rsid w:val="15B30648"/>
    <w:rsid w:val="15F102EE"/>
    <w:rsid w:val="1614720E"/>
    <w:rsid w:val="16174D67"/>
    <w:rsid w:val="16680304"/>
    <w:rsid w:val="17527E76"/>
    <w:rsid w:val="17B02730"/>
    <w:rsid w:val="191C4644"/>
    <w:rsid w:val="19964A85"/>
    <w:rsid w:val="19B52F28"/>
    <w:rsid w:val="19EE001F"/>
    <w:rsid w:val="1A1A4AFB"/>
    <w:rsid w:val="1A2B1FA8"/>
    <w:rsid w:val="1ABA57E0"/>
    <w:rsid w:val="1C4413A1"/>
    <w:rsid w:val="1CC61ECB"/>
    <w:rsid w:val="1CF80E3D"/>
    <w:rsid w:val="1DF87DB6"/>
    <w:rsid w:val="1E401C65"/>
    <w:rsid w:val="1ECF3262"/>
    <w:rsid w:val="1EF04CAE"/>
    <w:rsid w:val="1F97448C"/>
    <w:rsid w:val="20EA27FE"/>
    <w:rsid w:val="22074BE9"/>
    <w:rsid w:val="229C744F"/>
    <w:rsid w:val="23C165E5"/>
    <w:rsid w:val="23C55625"/>
    <w:rsid w:val="23C86B02"/>
    <w:rsid w:val="24675FFA"/>
    <w:rsid w:val="24D278A1"/>
    <w:rsid w:val="25680595"/>
    <w:rsid w:val="25EE134C"/>
    <w:rsid w:val="265C7EAD"/>
    <w:rsid w:val="26AA24BF"/>
    <w:rsid w:val="26D9102A"/>
    <w:rsid w:val="26DF797F"/>
    <w:rsid w:val="280D377E"/>
    <w:rsid w:val="285A3737"/>
    <w:rsid w:val="2A521FFD"/>
    <w:rsid w:val="2B1E4C84"/>
    <w:rsid w:val="2B2E10FB"/>
    <w:rsid w:val="2BBC1C9E"/>
    <w:rsid w:val="2C1221E5"/>
    <w:rsid w:val="2C6E7765"/>
    <w:rsid w:val="2C806EFA"/>
    <w:rsid w:val="2D8A676F"/>
    <w:rsid w:val="2E4D15FA"/>
    <w:rsid w:val="2EA34215"/>
    <w:rsid w:val="30090064"/>
    <w:rsid w:val="30503D4B"/>
    <w:rsid w:val="308E7F34"/>
    <w:rsid w:val="30D75D6B"/>
    <w:rsid w:val="31CE3878"/>
    <w:rsid w:val="33571026"/>
    <w:rsid w:val="33B442EB"/>
    <w:rsid w:val="34332976"/>
    <w:rsid w:val="34E00E8A"/>
    <w:rsid w:val="35866FB1"/>
    <w:rsid w:val="35917E57"/>
    <w:rsid w:val="35A2735E"/>
    <w:rsid w:val="365D5F07"/>
    <w:rsid w:val="36837111"/>
    <w:rsid w:val="36A64970"/>
    <w:rsid w:val="36E060A3"/>
    <w:rsid w:val="377E3CA9"/>
    <w:rsid w:val="382145B2"/>
    <w:rsid w:val="386A0BC8"/>
    <w:rsid w:val="39554564"/>
    <w:rsid w:val="39A050E0"/>
    <w:rsid w:val="39A71D6A"/>
    <w:rsid w:val="39B40C30"/>
    <w:rsid w:val="39E738AE"/>
    <w:rsid w:val="3A9720E4"/>
    <w:rsid w:val="3D005F2D"/>
    <w:rsid w:val="3D1C43A0"/>
    <w:rsid w:val="3E1E7A5D"/>
    <w:rsid w:val="3ED34E32"/>
    <w:rsid w:val="3EF050FE"/>
    <w:rsid w:val="3F011E77"/>
    <w:rsid w:val="3F042F59"/>
    <w:rsid w:val="3F3840AD"/>
    <w:rsid w:val="3F726FDE"/>
    <w:rsid w:val="3FB60624"/>
    <w:rsid w:val="3FCD73F3"/>
    <w:rsid w:val="4008513C"/>
    <w:rsid w:val="40CB231D"/>
    <w:rsid w:val="41221ADF"/>
    <w:rsid w:val="412412E2"/>
    <w:rsid w:val="42470F29"/>
    <w:rsid w:val="42617302"/>
    <w:rsid w:val="42D41973"/>
    <w:rsid w:val="431E663F"/>
    <w:rsid w:val="4448123F"/>
    <w:rsid w:val="44785B7B"/>
    <w:rsid w:val="44C3320A"/>
    <w:rsid w:val="44D91EF1"/>
    <w:rsid w:val="464B5C49"/>
    <w:rsid w:val="46A403B7"/>
    <w:rsid w:val="472B79AE"/>
    <w:rsid w:val="4765190A"/>
    <w:rsid w:val="47D71A02"/>
    <w:rsid w:val="483567DC"/>
    <w:rsid w:val="49336A12"/>
    <w:rsid w:val="493E46D8"/>
    <w:rsid w:val="49B07186"/>
    <w:rsid w:val="49EF1EB0"/>
    <w:rsid w:val="4B3F5E4B"/>
    <w:rsid w:val="4C182E6F"/>
    <w:rsid w:val="4C595648"/>
    <w:rsid w:val="4CD21A0A"/>
    <w:rsid w:val="4D7005AB"/>
    <w:rsid w:val="4DB70323"/>
    <w:rsid w:val="4DF72EC1"/>
    <w:rsid w:val="4E8B7009"/>
    <w:rsid w:val="4E9F1F21"/>
    <w:rsid w:val="4F696D22"/>
    <w:rsid w:val="4FA97B8A"/>
    <w:rsid w:val="4FAD2AD7"/>
    <w:rsid w:val="512E2EA7"/>
    <w:rsid w:val="539F468A"/>
    <w:rsid w:val="54781625"/>
    <w:rsid w:val="54C96B58"/>
    <w:rsid w:val="54DA7687"/>
    <w:rsid w:val="55722B05"/>
    <w:rsid w:val="55774F53"/>
    <w:rsid w:val="55DC4BB8"/>
    <w:rsid w:val="562B0D9B"/>
    <w:rsid w:val="5747433A"/>
    <w:rsid w:val="57E10A0A"/>
    <w:rsid w:val="58085037"/>
    <w:rsid w:val="590602A0"/>
    <w:rsid w:val="595576C4"/>
    <w:rsid w:val="59822DC8"/>
    <w:rsid w:val="599F4205"/>
    <w:rsid w:val="5B345EF1"/>
    <w:rsid w:val="5C4A6378"/>
    <w:rsid w:val="5D1A08E3"/>
    <w:rsid w:val="5D6479DF"/>
    <w:rsid w:val="5D820572"/>
    <w:rsid w:val="5DB82641"/>
    <w:rsid w:val="5E712106"/>
    <w:rsid w:val="5ED37DE0"/>
    <w:rsid w:val="5F9679AB"/>
    <w:rsid w:val="60430600"/>
    <w:rsid w:val="60616A4D"/>
    <w:rsid w:val="614E237D"/>
    <w:rsid w:val="61A96B2F"/>
    <w:rsid w:val="62804B8A"/>
    <w:rsid w:val="62E34826"/>
    <w:rsid w:val="646E18AE"/>
    <w:rsid w:val="64894A81"/>
    <w:rsid w:val="64AE7228"/>
    <w:rsid w:val="64DC1F6A"/>
    <w:rsid w:val="65903FC6"/>
    <w:rsid w:val="6727387A"/>
    <w:rsid w:val="67BE579B"/>
    <w:rsid w:val="689B4E87"/>
    <w:rsid w:val="68B130C8"/>
    <w:rsid w:val="68F74553"/>
    <w:rsid w:val="69602992"/>
    <w:rsid w:val="699F2F75"/>
    <w:rsid w:val="69E1477A"/>
    <w:rsid w:val="6A3C2512"/>
    <w:rsid w:val="6A491DDE"/>
    <w:rsid w:val="6AD024C9"/>
    <w:rsid w:val="6BAA4FE4"/>
    <w:rsid w:val="6C414CE6"/>
    <w:rsid w:val="6C670D32"/>
    <w:rsid w:val="6CAB7BEC"/>
    <w:rsid w:val="6D063377"/>
    <w:rsid w:val="6D535020"/>
    <w:rsid w:val="6DB51BB6"/>
    <w:rsid w:val="6DC14FFE"/>
    <w:rsid w:val="6E1F00F3"/>
    <w:rsid w:val="6E5E2DD7"/>
    <w:rsid w:val="6ECA481C"/>
    <w:rsid w:val="6FCF20C2"/>
    <w:rsid w:val="70AF6BB9"/>
    <w:rsid w:val="70BA2EAE"/>
    <w:rsid w:val="719258E0"/>
    <w:rsid w:val="71A06BF7"/>
    <w:rsid w:val="72235F13"/>
    <w:rsid w:val="73733CBF"/>
    <w:rsid w:val="73FF6C00"/>
    <w:rsid w:val="768D68CF"/>
    <w:rsid w:val="784205EA"/>
    <w:rsid w:val="78570D43"/>
    <w:rsid w:val="79F90DC5"/>
    <w:rsid w:val="7A917022"/>
    <w:rsid w:val="7AF96AEA"/>
    <w:rsid w:val="7C5819F7"/>
    <w:rsid w:val="7D590D66"/>
    <w:rsid w:val="7DF33A0D"/>
    <w:rsid w:val="7E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2018-06-11T10:14:00Z</dcterms:created>
  <dc:creator>Administrator</dc:creator>
  <cp:lastModifiedBy>YiKe</cp:lastModifiedBy>
  <dcterms:modified xsi:type="dcterms:W3CDTF">2018-07-31T09:45:04Z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