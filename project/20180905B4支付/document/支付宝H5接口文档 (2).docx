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1.1 扫码支付</w:t>
      </w:r>
    </w:p>
    <w:tbl>
      <w:tblPr>
        <w:tblStyle w:val="9"/>
        <w:tblW w:w="11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正式U</w:t>
            </w:r>
            <w:r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api.b4pay.co/pay/aliH5Pay.do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测试U</w:t>
            </w:r>
            <w:r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testapi.b4pay.co/pay/aliH5Pay.do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1.1.1</w:t>
      </w:r>
      <w:r>
        <w:t>求</w:t>
      </w:r>
      <w:r>
        <w:rPr>
          <w:rFonts w:hint="eastAsia"/>
        </w:rPr>
        <w:t>参数</w:t>
      </w:r>
      <w:r>
        <w:t>列表</w:t>
      </w:r>
    </w:p>
    <w:tbl>
      <w:tblPr>
        <w:tblStyle w:val="9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4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商户编码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merchantId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商户入驻返回的商户编号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pPr>
              <w:rPr>
                <w:rFonts w:hint="eastAsia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tradeNo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交易通知地址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notifyUrl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String(128)</w:t>
            </w:r>
          </w:p>
        </w:tc>
        <w:tc>
          <w:tcPr>
            <w:tcW w:w="4699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订单金额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totalAmount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/>
              </w:rPr>
              <w:t>订单总金额，单位为元，不能超过1亿元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订单标题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订单标题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t>String(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支付宝：显示在用户app上的订单信息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signature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t>String(32)</w:t>
            </w:r>
          </w:p>
        </w:tc>
        <w:tc>
          <w:tcPr>
            <w:tcW w:w="4699" w:type="dxa"/>
          </w:tcPr>
          <w:p>
            <w:r>
              <w:rPr>
                <w:rFonts w:hint="eastAsia"/>
              </w:rPr>
              <w:t>签名结果，详见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说明”</w:t>
            </w:r>
          </w:p>
        </w:tc>
      </w:tr>
    </w:tbl>
    <w:p/>
    <w:p/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1.1.2</w:t>
      </w:r>
      <w:r>
        <w:rPr>
          <w:rFonts w:hint="eastAsia"/>
        </w:rPr>
        <w:t>响应</w:t>
      </w:r>
      <w:r>
        <w:t>结果</w:t>
      </w:r>
    </w:p>
    <w:tbl>
      <w:tblPr>
        <w:tblStyle w:val="9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25"/>
        <w:gridCol w:w="1170"/>
        <w:gridCol w:w="1260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425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17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26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0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18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1260" w:type="dxa"/>
          </w:tcPr>
          <w:p/>
          <w:p/>
          <w:p>
            <w:pPr>
              <w:tabs>
                <w:tab w:val="center" w:pos="522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SUCCESS/FAIL</w:t>
            </w:r>
          </w:p>
          <w:p>
            <w:r>
              <w:rPr>
                <w:rFonts w:hint="eastAsia"/>
              </w:rPr>
              <w:t>此字段是通信标识，非交易标识，交易是否成功需要查看result_code来判断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8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返回信息</w:t>
            </w:r>
          </w:p>
        </w:tc>
        <w:tc>
          <w:tcPr>
            <w:tcW w:w="1425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  <w:p/>
        </w:tc>
        <w:tc>
          <w:tcPr>
            <w:tcW w:w="117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1260" w:type="dxa"/>
          </w:tcPr>
          <w:p/>
          <w:p/>
          <w:p>
            <w:r>
              <w:t>String</w:t>
            </w:r>
          </w:p>
        </w:tc>
        <w:tc>
          <w:tcPr>
            <w:tcW w:w="6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当code为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时返回信息为错误原因 ，例如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签名失败</w:t>
            </w:r>
          </w:p>
          <w:p>
            <w:r>
              <w:rPr>
                <w:rFonts w:hint="eastAsia"/>
              </w:rPr>
              <w:t>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7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3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以下字段在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data详细解释</w:t>
      </w:r>
    </w:p>
    <w:tbl>
      <w:tblPr>
        <w:tblStyle w:val="8"/>
        <w:tblW w:w="13942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1800"/>
        <w:gridCol w:w="1275"/>
        <w:gridCol w:w="1455"/>
        <w:gridCol w:w="2940"/>
        <w:gridCol w:w="4163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0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0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bookmarkStart w:id="1" w:name="_GoBack"/>
            <w:bookmarkEnd w:id="1"/>
            <w:r>
              <w:rPr>
                <w:rFonts w:hint="eastAsia"/>
                <w:lang w:eastAsia="zh-CN"/>
              </w:rPr>
              <w:t>支付宝返回商户订单号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out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rade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2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20180731152231034308614215295961</w:t>
            </w:r>
          </w:p>
        </w:tc>
        <w:tc>
          <w:tcPr>
            <w:tcW w:w="41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同用户请求的tradeNo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二维码地址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qr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https://qr.alipay.com/bax05420crlb3yrimr3s009d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当前预下单请求生成的二维码码串，可以用二维码生成工具根据该码串值生成对应的二维码 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466281937"/>
      <w:r>
        <w:rPr>
          <w:rFonts w:hint="eastAsia"/>
          <w:lang w:val="en-US" w:eastAsia="zh-CN"/>
        </w:rPr>
        <w:t>1.1.3支付回调通知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10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通知参数</w:t>
      </w:r>
    </w:p>
    <w:tbl>
      <w:tblPr>
        <w:tblStyle w:val="8"/>
        <w:tblW w:w="136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500"/>
        <w:gridCol w:w="692"/>
        <w:gridCol w:w="1380"/>
        <w:gridCol w:w="2370"/>
        <w:gridCol w:w="6208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返回状态码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trade_status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960"/>
              </w:tabs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TRADE_SUCCESS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eastAsia"/>
              </w:rPr>
              <w:t>支付成功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total_amount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商户订单号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20180731152231034308614215295961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eastAsia"/>
              </w:rPr>
              <w:t xml:space="preserve">商户订单号,64个字符以内、只能包含字母、数字、下划线；需保证在商户端不重复 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系统订单号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trade_no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2018073121001004710200572763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支付宝系统订单号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notify_id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fd2358b23f4a728298b4766da18916dlha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支付宝通知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bookmarkEnd w:id="0"/>
    </w:tbl>
    <w:p>
      <w:pPr>
        <w:spacing w:line="360" w:lineRule="auto"/>
      </w:pPr>
    </w:p>
    <w:p/>
    <w:sectPr>
      <w:pgSz w:w="14683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0622"/>
    <w:multiLevelType w:val="multilevel"/>
    <w:tmpl w:val="3BF6062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EFA"/>
    <w:rsid w:val="01561B8C"/>
    <w:rsid w:val="01765807"/>
    <w:rsid w:val="01F14EB2"/>
    <w:rsid w:val="025D3A27"/>
    <w:rsid w:val="028E2340"/>
    <w:rsid w:val="039E2EA0"/>
    <w:rsid w:val="03EB413B"/>
    <w:rsid w:val="049D4810"/>
    <w:rsid w:val="05664CCE"/>
    <w:rsid w:val="05B62C3B"/>
    <w:rsid w:val="06444063"/>
    <w:rsid w:val="06642138"/>
    <w:rsid w:val="06767A10"/>
    <w:rsid w:val="06952BBF"/>
    <w:rsid w:val="072C0692"/>
    <w:rsid w:val="0835117A"/>
    <w:rsid w:val="085C06B1"/>
    <w:rsid w:val="088F4284"/>
    <w:rsid w:val="090A5F9B"/>
    <w:rsid w:val="09861EC6"/>
    <w:rsid w:val="09870608"/>
    <w:rsid w:val="09D85584"/>
    <w:rsid w:val="09F6010D"/>
    <w:rsid w:val="09F8499A"/>
    <w:rsid w:val="0A884975"/>
    <w:rsid w:val="0BEE2C24"/>
    <w:rsid w:val="0DAE168C"/>
    <w:rsid w:val="0E1710E1"/>
    <w:rsid w:val="0E3A70D3"/>
    <w:rsid w:val="0E634692"/>
    <w:rsid w:val="0E7D0291"/>
    <w:rsid w:val="0E7D0E77"/>
    <w:rsid w:val="0EC96787"/>
    <w:rsid w:val="0F107817"/>
    <w:rsid w:val="0F615DAA"/>
    <w:rsid w:val="0FC618E9"/>
    <w:rsid w:val="0FF17F2D"/>
    <w:rsid w:val="12A61680"/>
    <w:rsid w:val="12F9339A"/>
    <w:rsid w:val="136B3353"/>
    <w:rsid w:val="14356988"/>
    <w:rsid w:val="15170839"/>
    <w:rsid w:val="15B30648"/>
    <w:rsid w:val="15F102EE"/>
    <w:rsid w:val="1614720E"/>
    <w:rsid w:val="16174D67"/>
    <w:rsid w:val="16680304"/>
    <w:rsid w:val="17527E76"/>
    <w:rsid w:val="17B02730"/>
    <w:rsid w:val="191C4644"/>
    <w:rsid w:val="19964A85"/>
    <w:rsid w:val="19B52F28"/>
    <w:rsid w:val="19EE001F"/>
    <w:rsid w:val="1A1A4AFB"/>
    <w:rsid w:val="1A2B1FA8"/>
    <w:rsid w:val="1ABA57E0"/>
    <w:rsid w:val="1C4413A1"/>
    <w:rsid w:val="1CC61ECB"/>
    <w:rsid w:val="1CF80E3D"/>
    <w:rsid w:val="1DF87DB6"/>
    <w:rsid w:val="1E401C65"/>
    <w:rsid w:val="1ECF3262"/>
    <w:rsid w:val="1EF04CAE"/>
    <w:rsid w:val="1F97448C"/>
    <w:rsid w:val="20EA27FE"/>
    <w:rsid w:val="22074BE9"/>
    <w:rsid w:val="229C744F"/>
    <w:rsid w:val="23C165E5"/>
    <w:rsid w:val="23C55625"/>
    <w:rsid w:val="23C86B02"/>
    <w:rsid w:val="24675FFA"/>
    <w:rsid w:val="24D278A1"/>
    <w:rsid w:val="25680595"/>
    <w:rsid w:val="25EE134C"/>
    <w:rsid w:val="265C7EAD"/>
    <w:rsid w:val="26AA24BF"/>
    <w:rsid w:val="26D9102A"/>
    <w:rsid w:val="26DF797F"/>
    <w:rsid w:val="280D377E"/>
    <w:rsid w:val="285A3737"/>
    <w:rsid w:val="2A521FFD"/>
    <w:rsid w:val="2B1E4C84"/>
    <w:rsid w:val="2B2E10FB"/>
    <w:rsid w:val="2BBC1C9E"/>
    <w:rsid w:val="2C1221E5"/>
    <w:rsid w:val="2C6E7765"/>
    <w:rsid w:val="2C806EFA"/>
    <w:rsid w:val="2D8A676F"/>
    <w:rsid w:val="2E4D15FA"/>
    <w:rsid w:val="2EA34215"/>
    <w:rsid w:val="30090064"/>
    <w:rsid w:val="30503D4B"/>
    <w:rsid w:val="308E7F34"/>
    <w:rsid w:val="30D75D6B"/>
    <w:rsid w:val="31CE3878"/>
    <w:rsid w:val="33571026"/>
    <w:rsid w:val="33B442EB"/>
    <w:rsid w:val="34332976"/>
    <w:rsid w:val="34E00E8A"/>
    <w:rsid w:val="35866FB1"/>
    <w:rsid w:val="35917E57"/>
    <w:rsid w:val="35A2735E"/>
    <w:rsid w:val="365D5F07"/>
    <w:rsid w:val="36837111"/>
    <w:rsid w:val="36A64970"/>
    <w:rsid w:val="36E060A3"/>
    <w:rsid w:val="377E3CA9"/>
    <w:rsid w:val="382145B2"/>
    <w:rsid w:val="386A0BC8"/>
    <w:rsid w:val="39554564"/>
    <w:rsid w:val="39A050E0"/>
    <w:rsid w:val="39A71D6A"/>
    <w:rsid w:val="39B40C30"/>
    <w:rsid w:val="39E738AE"/>
    <w:rsid w:val="3A9720E4"/>
    <w:rsid w:val="3D005F2D"/>
    <w:rsid w:val="3D1C43A0"/>
    <w:rsid w:val="3E1E7A5D"/>
    <w:rsid w:val="3ED34E32"/>
    <w:rsid w:val="3EF050FE"/>
    <w:rsid w:val="3F011E77"/>
    <w:rsid w:val="3F042F59"/>
    <w:rsid w:val="3F3840AD"/>
    <w:rsid w:val="3F726FDE"/>
    <w:rsid w:val="3FB60624"/>
    <w:rsid w:val="3FCD73F3"/>
    <w:rsid w:val="4008513C"/>
    <w:rsid w:val="40CB231D"/>
    <w:rsid w:val="41221ADF"/>
    <w:rsid w:val="412412E2"/>
    <w:rsid w:val="42470F29"/>
    <w:rsid w:val="42617302"/>
    <w:rsid w:val="42D41973"/>
    <w:rsid w:val="431E663F"/>
    <w:rsid w:val="4448123F"/>
    <w:rsid w:val="44785B7B"/>
    <w:rsid w:val="44C3320A"/>
    <w:rsid w:val="44D91EF1"/>
    <w:rsid w:val="464B5C49"/>
    <w:rsid w:val="46A403B7"/>
    <w:rsid w:val="472B79AE"/>
    <w:rsid w:val="4765190A"/>
    <w:rsid w:val="47D71A02"/>
    <w:rsid w:val="483567DC"/>
    <w:rsid w:val="49336A12"/>
    <w:rsid w:val="493E46D8"/>
    <w:rsid w:val="49B07186"/>
    <w:rsid w:val="49EF1EB0"/>
    <w:rsid w:val="4B3F5E4B"/>
    <w:rsid w:val="4C182E6F"/>
    <w:rsid w:val="4C595648"/>
    <w:rsid w:val="4CD21A0A"/>
    <w:rsid w:val="4D7005AB"/>
    <w:rsid w:val="4DB70323"/>
    <w:rsid w:val="4DF72EC1"/>
    <w:rsid w:val="4E8B7009"/>
    <w:rsid w:val="4E9F1F21"/>
    <w:rsid w:val="4F696D22"/>
    <w:rsid w:val="4FA97B8A"/>
    <w:rsid w:val="4FAD2AD7"/>
    <w:rsid w:val="512E2EA7"/>
    <w:rsid w:val="539F468A"/>
    <w:rsid w:val="54440984"/>
    <w:rsid w:val="54781625"/>
    <w:rsid w:val="54C96B58"/>
    <w:rsid w:val="54DA7687"/>
    <w:rsid w:val="55722B05"/>
    <w:rsid w:val="55774F53"/>
    <w:rsid w:val="55DC4BB8"/>
    <w:rsid w:val="562B0D9B"/>
    <w:rsid w:val="5747433A"/>
    <w:rsid w:val="57E10A0A"/>
    <w:rsid w:val="58085037"/>
    <w:rsid w:val="588D1B53"/>
    <w:rsid w:val="590602A0"/>
    <w:rsid w:val="595576C4"/>
    <w:rsid w:val="59822DC8"/>
    <w:rsid w:val="599F4205"/>
    <w:rsid w:val="5B345EF1"/>
    <w:rsid w:val="5C4A6378"/>
    <w:rsid w:val="5D1A08E3"/>
    <w:rsid w:val="5D6479DF"/>
    <w:rsid w:val="5D820572"/>
    <w:rsid w:val="5DB82641"/>
    <w:rsid w:val="5E712106"/>
    <w:rsid w:val="5ED37DE0"/>
    <w:rsid w:val="5F9679AB"/>
    <w:rsid w:val="60430600"/>
    <w:rsid w:val="60616A4D"/>
    <w:rsid w:val="614E237D"/>
    <w:rsid w:val="61A96B2F"/>
    <w:rsid w:val="62804B8A"/>
    <w:rsid w:val="62E34826"/>
    <w:rsid w:val="646E18AE"/>
    <w:rsid w:val="64894A81"/>
    <w:rsid w:val="64AE7228"/>
    <w:rsid w:val="64DC1F6A"/>
    <w:rsid w:val="65903FC6"/>
    <w:rsid w:val="6727387A"/>
    <w:rsid w:val="67BE579B"/>
    <w:rsid w:val="689B4E87"/>
    <w:rsid w:val="68B130C8"/>
    <w:rsid w:val="68F67277"/>
    <w:rsid w:val="68F74553"/>
    <w:rsid w:val="69602992"/>
    <w:rsid w:val="699F2F75"/>
    <w:rsid w:val="69E1477A"/>
    <w:rsid w:val="6A3C2512"/>
    <w:rsid w:val="6A491DDE"/>
    <w:rsid w:val="6AD024C9"/>
    <w:rsid w:val="6BAA4FE4"/>
    <w:rsid w:val="6C414CE6"/>
    <w:rsid w:val="6C670D32"/>
    <w:rsid w:val="6CAB7BEC"/>
    <w:rsid w:val="6D063377"/>
    <w:rsid w:val="6D535020"/>
    <w:rsid w:val="6DB51BB6"/>
    <w:rsid w:val="6DC14FFE"/>
    <w:rsid w:val="6E1F00F3"/>
    <w:rsid w:val="6E5E2DD7"/>
    <w:rsid w:val="6ECA481C"/>
    <w:rsid w:val="6FCF20C2"/>
    <w:rsid w:val="70AF6BB9"/>
    <w:rsid w:val="70BA2EAE"/>
    <w:rsid w:val="719258E0"/>
    <w:rsid w:val="71A06BF7"/>
    <w:rsid w:val="72235F13"/>
    <w:rsid w:val="73733CBF"/>
    <w:rsid w:val="73FF6C00"/>
    <w:rsid w:val="768D68CF"/>
    <w:rsid w:val="784205EA"/>
    <w:rsid w:val="78570D43"/>
    <w:rsid w:val="79F90DC5"/>
    <w:rsid w:val="7A917022"/>
    <w:rsid w:val="7AF96AEA"/>
    <w:rsid w:val="7C5819F7"/>
    <w:rsid w:val="7D590D66"/>
    <w:rsid w:val="7DF33A0D"/>
    <w:rsid w:val="7E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2018-06-11T10:14:00Z</dcterms:created>
  <dc:creator>Administrator</dc:creator>
  <cp:lastModifiedBy>YiKe</cp:lastModifiedBy>
  <dcterms:modified xsi:type="dcterms:W3CDTF">2018-07-31T15:02:20Z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